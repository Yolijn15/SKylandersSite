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511" w14:textId="77777777" w:rsidR="00453A11" w:rsidRPr="00453A11" w:rsidRDefault="004A03CA" w:rsidP="00453A11">
      <w:pPr>
        <w:pStyle w:val="Title"/>
        <w:rPr>
          <w:lang w:val="en-US"/>
        </w:rPr>
      </w:pPr>
      <w:proofErr w:type="spellStart"/>
      <w:r w:rsidRPr="00C34CCE">
        <w:rPr>
          <w:lang w:val="en-US"/>
        </w:rPr>
        <w:t>Technisch</w:t>
      </w:r>
      <w:proofErr w:type="spellEnd"/>
      <w:r w:rsidRPr="00C34CCE">
        <w:rPr>
          <w:lang w:val="en-US"/>
        </w:rPr>
        <w:t xml:space="preserve"> </w:t>
      </w:r>
      <w:proofErr w:type="spellStart"/>
      <w:r w:rsidRPr="00C34CCE">
        <w:rPr>
          <w:lang w:val="en-US"/>
        </w:rPr>
        <w:t>ontwerp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A762E2BA3DB74FC193A313C00884C111"/>
        </w:placeholder>
        <w:showingPlcHdr/>
        <w:text/>
      </w:sdtPr>
      <w:sdtEndPr/>
      <w:sdtContent>
        <w:p w14:paraId="5B51D85B" w14:textId="77777777" w:rsidR="008A2B7E" w:rsidRPr="00453A11" w:rsidRDefault="00D73DBF" w:rsidP="008A2B7E">
          <w:pPr>
            <w:rPr>
              <w:lang w:val="en-US"/>
            </w:rPr>
          </w:pPr>
          <w:r w:rsidRPr="00C34CCE">
            <w:rPr>
              <w:rStyle w:val="PlaceholderText"/>
              <w:lang w:val="en-US"/>
            </w:rPr>
            <w:t>Click or tap here to enter text.</w:t>
          </w:r>
        </w:p>
      </w:sdtContent>
    </w:sdt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4E1C8F" w:rsidRPr="00F22976" w14:paraId="39B4590F" w14:textId="77777777" w:rsidTr="008A3E77">
        <w:tc>
          <w:tcPr>
            <w:tcW w:w="1601" w:type="dxa"/>
          </w:tcPr>
          <w:p w14:paraId="6DE60C93" w14:textId="77777777" w:rsidR="004E1C8F" w:rsidRPr="004E1C8F" w:rsidRDefault="004E1C8F" w:rsidP="004E1C8F">
            <w:pPr>
              <w:pStyle w:val="NoSpacing"/>
              <w:rPr>
                <w:lang w:val="en-US"/>
              </w:rPr>
            </w:pPr>
            <w:proofErr w:type="spellStart"/>
            <w:r w:rsidRPr="004E1C8F">
              <w:rPr>
                <w:lang w:val="en-US"/>
              </w:rPr>
              <w:t>Versienummer</w:t>
            </w:r>
            <w:proofErr w:type="spellEnd"/>
            <w:r w:rsidRPr="004E1C8F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2D7D445C" w14:textId="77777777" w:rsidR="004E1C8F" w:rsidRPr="004E1C8F" w:rsidRDefault="0085655C" w:rsidP="004E1C8F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CE3BF81BBD844B88EF031D16CA1B3B8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4E1C8F" w:rsidRPr="00F22976" w14:paraId="3A3FCCC7" w14:textId="77777777" w:rsidTr="008A3E77">
        <w:tc>
          <w:tcPr>
            <w:tcW w:w="1601" w:type="dxa"/>
          </w:tcPr>
          <w:p w14:paraId="56C973E8" w14:textId="77777777" w:rsidR="004E1C8F" w:rsidRPr="004E1C8F" w:rsidRDefault="004E1C8F" w:rsidP="004E1C8F">
            <w:pPr>
              <w:pStyle w:val="NoSpacing"/>
              <w:rPr>
                <w:lang w:val="en-US"/>
              </w:rPr>
            </w:pPr>
            <w:r w:rsidRPr="004E1C8F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97074DC" w14:textId="0FEE9A92" w:rsidR="004E1C8F" w:rsidRPr="004E1C8F" w:rsidRDefault="0085655C" w:rsidP="004E1C8F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8A407C9A52564211A84314AF1094FFDC"/>
                </w:placeholder>
                <w:showingPlcHdr/>
                <w:text/>
              </w:sdtPr>
              <w:sdtEndPr/>
              <w:sdtContent>
                <w:r w:rsidR="00A5457C" w:rsidRPr="0093389B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4E1C8F" w:rsidRPr="00F22976" w14:paraId="19170180" w14:textId="77777777" w:rsidTr="008A3E77">
        <w:tc>
          <w:tcPr>
            <w:tcW w:w="1601" w:type="dxa"/>
          </w:tcPr>
          <w:p w14:paraId="3C9FB241" w14:textId="77777777" w:rsidR="004E1C8F" w:rsidRPr="004E1C8F" w:rsidRDefault="004E1C8F" w:rsidP="004E1C8F">
            <w:pPr>
              <w:pStyle w:val="NoSpacing"/>
              <w:rPr>
                <w:lang w:val="en-US"/>
              </w:rPr>
            </w:pPr>
            <w:r w:rsidRPr="004E1C8F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58637C9" w14:textId="77777777" w:rsidR="004E1C8F" w:rsidRPr="000534B2" w:rsidRDefault="0085655C" w:rsidP="004E1C8F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2A4B36B357C24AC8B6332195E6A8E46B"/>
                </w:placeholder>
                <w:showingPlcHdr/>
                <w:text/>
              </w:sdtPr>
              <w:sdtEndPr/>
              <w:sdtContent>
                <w:r w:rsidR="004E1C8F" w:rsidRPr="004E1C8F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22A1390F" w14:textId="77777777" w:rsidR="00A963BC" w:rsidRPr="00C34CCE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4CCE">
        <w:rPr>
          <w:lang w:val="en-US"/>
        </w:rPr>
        <w:br w:type="page"/>
      </w:r>
    </w:p>
    <w:p w14:paraId="1E16B8B6" w14:textId="77777777" w:rsidR="008A2B7E" w:rsidRPr="0093389B" w:rsidRDefault="008A2B7E" w:rsidP="008A2B7E">
      <w:pPr>
        <w:pStyle w:val="Heading1"/>
      </w:pPr>
      <w:bookmarkStart w:id="2" w:name="_Toc29287042"/>
      <w:r w:rsidRPr="0093389B">
        <w:lastRenderedPageBreak/>
        <w:t>Versiebeheer</w:t>
      </w:r>
      <w:bookmarkEnd w:id="2"/>
    </w:p>
    <w:p w14:paraId="68B8E3CC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50C320FD" w14:textId="77777777" w:rsidTr="00CF6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8080678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06ECD8A7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474034D7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05380276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F6206AD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5659F" w14:textId="37280E93" w:rsidR="008A2B7E" w:rsidRPr="0093389B" w:rsidRDefault="00A5457C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18-05-2021</w:t>
            </w:r>
          </w:p>
        </w:tc>
        <w:tc>
          <w:tcPr>
            <w:tcW w:w="788" w:type="dxa"/>
          </w:tcPr>
          <w:p w14:paraId="5DA86B30" w14:textId="755B466A" w:rsidR="008A2B7E" w:rsidRPr="0093389B" w:rsidRDefault="00A5457C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124F5E5" w14:textId="7431B042" w:rsidR="008A2B7E" w:rsidRPr="0093389B" w:rsidRDefault="00A5457C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Femke Derks</w:t>
            </w:r>
          </w:p>
        </w:tc>
        <w:tc>
          <w:tcPr>
            <w:tcW w:w="5339" w:type="dxa"/>
          </w:tcPr>
          <w:p w14:paraId="21FA036C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B41014F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EA6D66B" w14:textId="1DD63AF6" w:rsidR="008A2B7E" w:rsidRPr="0093389B" w:rsidRDefault="00A22CE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25-05-2021</w:t>
            </w:r>
          </w:p>
        </w:tc>
        <w:tc>
          <w:tcPr>
            <w:tcW w:w="788" w:type="dxa"/>
          </w:tcPr>
          <w:p w14:paraId="217C89DC" w14:textId="3F7D2D40" w:rsidR="008A2B7E" w:rsidRPr="0093389B" w:rsidRDefault="00A22CE2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1C17F3C" w14:textId="7C9ED4C1" w:rsidR="008A2B7E" w:rsidRPr="0093389B" w:rsidRDefault="00A22CE2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Yolijn</w:t>
            </w:r>
            <w:proofErr w:type="spellEnd"/>
            <w:r>
              <w:t xml:space="preserve"> Hebben</w:t>
            </w:r>
          </w:p>
        </w:tc>
        <w:tc>
          <w:tcPr>
            <w:tcW w:w="5339" w:type="dxa"/>
          </w:tcPr>
          <w:p w14:paraId="373AF11F" w14:textId="3F8E65B4" w:rsidR="008A2B7E" w:rsidRPr="0093389B" w:rsidRDefault="00A22CE2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ERD</w:t>
            </w:r>
            <w:r w:rsidR="00FB537E">
              <w:t xml:space="preserve"> en </w:t>
            </w:r>
            <w:proofErr w:type="spellStart"/>
            <w:r w:rsidR="00FB537E">
              <w:t>UID’s</w:t>
            </w:r>
            <w:proofErr w:type="spellEnd"/>
            <w:r w:rsidR="00FB537E">
              <w:t xml:space="preserve"> toegevoegd</w:t>
            </w:r>
          </w:p>
        </w:tc>
      </w:tr>
      <w:tr w:rsidR="008A2B7E" w:rsidRPr="0093389B" w14:paraId="0E363EF5" w14:textId="77777777" w:rsidTr="00CF6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7DC25BE" w14:textId="4BBFF2E0" w:rsidR="008A2B7E" w:rsidRPr="0093389B" w:rsidRDefault="00F22976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1-6-2021</w:t>
            </w:r>
          </w:p>
        </w:tc>
        <w:tc>
          <w:tcPr>
            <w:tcW w:w="788" w:type="dxa"/>
          </w:tcPr>
          <w:p w14:paraId="13A0AF2F" w14:textId="57CBB429" w:rsidR="008A2B7E" w:rsidRPr="0093389B" w:rsidRDefault="00F22976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166D6AA7" w14:textId="73BB623A" w:rsidR="008A2B7E" w:rsidRPr="0093389B" w:rsidRDefault="00F22976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Femke Derks</w:t>
            </w:r>
          </w:p>
        </w:tc>
        <w:tc>
          <w:tcPr>
            <w:tcW w:w="5339" w:type="dxa"/>
          </w:tcPr>
          <w:p w14:paraId="7EA15491" w14:textId="445DB8F8" w:rsidR="008A2B7E" w:rsidRPr="0093389B" w:rsidRDefault="00F22976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Laatste aanpassingen</w:t>
            </w:r>
          </w:p>
        </w:tc>
      </w:tr>
      <w:tr w:rsidR="008A2B7E" w:rsidRPr="0093389B" w14:paraId="0215AA37" w14:textId="77777777" w:rsidTr="00CF6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219EF48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7FD726D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11B8E32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92B02C1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FBC73" w14:textId="77777777" w:rsidR="008A2B7E" w:rsidRPr="0093389B" w:rsidRDefault="008A2B7E" w:rsidP="008A2B7E">
      <w:pPr>
        <w:pStyle w:val="NoSpacing"/>
      </w:pPr>
    </w:p>
    <w:p w14:paraId="065D51AA" w14:textId="77777777" w:rsidR="008A2B7E" w:rsidRPr="0093389B" w:rsidRDefault="008A2B7E">
      <w:r w:rsidRPr="0093389B">
        <w:br w:type="page"/>
      </w:r>
    </w:p>
    <w:p w14:paraId="45128E9F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73F63583" w14:textId="77777777" w:rsidR="008A2B7E" w:rsidRPr="0093389B" w:rsidRDefault="008A2B7E" w:rsidP="008A2B7E">
      <w:pPr>
        <w:pStyle w:val="NoSpacing"/>
      </w:pPr>
    </w:p>
    <w:p w14:paraId="476FD4EE" w14:textId="1F7C40E5" w:rsidR="0060261D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042" w:history="1">
        <w:r w:rsidR="0060261D" w:rsidRPr="006D74C1">
          <w:rPr>
            <w:rStyle w:val="Hyperlink"/>
            <w:noProof/>
          </w:rPr>
          <w:t>Versiebeheer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2</w:t>
        </w:r>
        <w:r w:rsidR="0060261D">
          <w:rPr>
            <w:noProof/>
            <w:webHidden/>
          </w:rPr>
          <w:fldChar w:fldCharType="end"/>
        </w:r>
      </w:hyperlink>
    </w:p>
    <w:p w14:paraId="28488F7F" w14:textId="005D316E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3" w:history="1">
        <w:r w:rsidR="0060261D" w:rsidRPr="006D74C1">
          <w:rPr>
            <w:rStyle w:val="Hyperlink"/>
            <w:noProof/>
          </w:rPr>
          <w:t>Inleiding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02B5B73C" w14:textId="57F43A89" w:rsidR="0060261D" w:rsidRDefault="0085655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4" w:history="1">
        <w:r w:rsidR="0060261D" w:rsidRPr="006D74C1">
          <w:rPr>
            <w:rStyle w:val="Hyperlink"/>
            <w:noProof/>
          </w:rPr>
          <w:t>Over dit document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0431FD6" w14:textId="50EF3185" w:rsidR="0060261D" w:rsidRDefault="0085655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5" w:history="1">
        <w:r w:rsidR="0060261D" w:rsidRPr="006D74C1">
          <w:rPr>
            <w:rStyle w:val="Hyperlink"/>
            <w:noProof/>
          </w:rPr>
          <w:t>Over het project en de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_Toc29287045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7A292092" w14:textId="2877CC06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6" w:history="1">
        <w:r w:rsidR="0060261D" w:rsidRPr="006D74C1">
          <w:rPr>
            <w:rStyle w:val="Hyperlink"/>
            <w:noProof/>
          </w:rPr>
          <w:t>Applicatie componenten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_Toc29287046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4</w:t>
        </w:r>
        <w:r w:rsidR="0060261D">
          <w:rPr>
            <w:noProof/>
            <w:webHidden/>
          </w:rPr>
          <w:fldChar w:fldCharType="end"/>
        </w:r>
      </w:hyperlink>
    </w:p>
    <w:p w14:paraId="16D36AFE" w14:textId="46DBE195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7" w:history="1">
        <w:r w:rsidR="0060261D" w:rsidRPr="006D74C1">
          <w:rPr>
            <w:rStyle w:val="Hyperlink"/>
            <w:noProof/>
          </w:rPr>
          <w:t>Application flow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_Toc29287047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47BC3FC1" w14:textId="08428B9E" w:rsidR="0060261D" w:rsidRDefault="0085655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8" w:history="1">
        <w:r w:rsidR="0060261D" w:rsidRPr="006D74C1">
          <w:rPr>
            <w:rStyle w:val="Hyperlink"/>
            <w:noProof/>
          </w:rPr>
          <w:t>Functie: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_Toc29287048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5</w:t>
        </w:r>
        <w:r w:rsidR="0060261D">
          <w:rPr>
            <w:noProof/>
            <w:webHidden/>
          </w:rPr>
          <w:fldChar w:fldCharType="end"/>
        </w:r>
      </w:hyperlink>
    </w:p>
    <w:p w14:paraId="1BE6B2C5" w14:textId="1459B05E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49" w:history="1">
        <w:r w:rsidR="0060261D" w:rsidRPr="006D74C1">
          <w:rPr>
            <w:rStyle w:val="Hyperlink"/>
            <w:noProof/>
          </w:rPr>
          <w:t>Activity diagrams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_Toc29287049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7C64F95E" w14:textId="6A094506" w:rsidR="0060261D" w:rsidRDefault="0085655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0" w:history="1">
        <w:r w:rsidR="0060261D" w:rsidRPr="006D74C1">
          <w:rPr>
            <w:rStyle w:val="Hyperlink"/>
            <w:noProof/>
          </w:rPr>
          <w:t>Functie: functienaam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_Toc29287050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6</w:t>
        </w:r>
        <w:r w:rsidR="0060261D">
          <w:rPr>
            <w:noProof/>
            <w:webHidden/>
          </w:rPr>
          <w:fldChar w:fldCharType="end"/>
        </w:r>
      </w:hyperlink>
    </w:p>
    <w:p w14:paraId="48BF8821" w14:textId="72ECC11F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1" w:history="1">
        <w:r w:rsidR="0060261D" w:rsidRPr="006D74C1">
          <w:rPr>
            <w:rStyle w:val="Hyperlink"/>
            <w:noProof/>
          </w:rPr>
          <w:t>User Interface Design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_Toc29287051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76D632ED" w14:textId="40BA900B" w:rsidR="0060261D" w:rsidRDefault="0085655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2" w:history="1">
        <w:r w:rsidR="0060261D" w:rsidRPr="006D74C1">
          <w:rPr>
            <w:rStyle w:val="Hyperlink"/>
            <w:noProof/>
          </w:rPr>
          <w:t>Scherm: Login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_Toc29287052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7</w:t>
        </w:r>
        <w:r w:rsidR="0060261D">
          <w:rPr>
            <w:noProof/>
            <w:webHidden/>
          </w:rPr>
          <w:fldChar w:fldCharType="end"/>
        </w:r>
      </w:hyperlink>
    </w:p>
    <w:p w14:paraId="126C9F3E" w14:textId="26A2C454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3" w:history="1">
        <w:r w:rsidR="0060261D" w:rsidRPr="006D74C1">
          <w:rPr>
            <w:rStyle w:val="Hyperlink"/>
            <w:noProof/>
          </w:rPr>
          <w:t>Data(base) structuur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_Toc29287053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8</w:t>
        </w:r>
        <w:r w:rsidR="0060261D">
          <w:rPr>
            <w:noProof/>
            <w:webHidden/>
          </w:rPr>
          <w:fldChar w:fldCharType="end"/>
        </w:r>
      </w:hyperlink>
    </w:p>
    <w:p w14:paraId="6C25CBC9" w14:textId="1FD64E61" w:rsidR="0060261D" w:rsidRDefault="0085655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054" w:history="1">
        <w:r w:rsidR="0060261D" w:rsidRPr="006D74C1">
          <w:rPr>
            <w:rStyle w:val="Hyperlink"/>
            <w:noProof/>
          </w:rPr>
          <w:t>Akkoord opdrachtgever</w:t>
        </w:r>
        <w:r w:rsidR="0060261D">
          <w:rPr>
            <w:noProof/>
            <w:webHidden/>
          </w:rPr>
          <w:tab/>
        </w:r>
        <w:r w:rsidR="0060261D">
          <w:rPr>
            <w:noProof/>
            <w:webHidden/>
          </w:rPr>
          <w:fldChar w:fldCharType="begin"/>
        </w:r>
        <w:r w:rsidR="0060261D">
          <w:rPr>
            <w:noProof/>
            <w:webHidden/>
          </w:rPr>
          <w:instrText xml:space="preserve"> PAGEREF _Toc29287054 \h </w:instrText>
        </w:r>
        <w:r w:rsidR="0060261D">
          <w:rPr>
            <w:noProof/>
            <w:webHidden/>
          </w:rPr>
        </w:r>
        <w:r w:rsidR="0060261D">
          <w:rPr>
            <w:noProof/>
            <w:webHidden/>
          </w:rPr>
          <w:fldChar w:fldCharType="separate"/>
        </w:r>
        <w:r w:rsidR="00A51D7A">
          <w:rPr>
            <w:noProof/>
            <w:webHidden/>
          </w:rPr>
          <w:t>9</w:t>
        </w:r>
        <w:r w:rsidR="0060261D">
          <w:rPr>
            <w:noProof/>
            <w:webHidden/>
          </w:rPr>
          <w:fldChar w:fldCharType="end"/>
        </w:r>
      </w:hyperlink>
    </w:p>
    <w:p w14:paraId="0107DC0E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2591A648" w14:textId="77777777" w:rsidR="008A2B7E" w:rsidRPr="0093389B" w:rsidRDefault="008A2B7E" w:rsidP="0015692D">
      <w:pPr>
        <w:pStyle w:val="NoSpacing"/>
      </w:pPr>
      <w:r w:rsidRPr="0093389B">
        <w:br w:type="page"/>
      </w:r>
    </w:p>
    <w:p w14:paraId="5FA4DD8A" w14:textId="77777777" w:rsidR="0015692D" w:rsidRPr="0093389B" w:rsidRDefault="0015692D" w:rsidP="003A2EE7">
      <w:pPr>
        <w:pStyle w:val="Heading1"/>
      </w:pPr>
      <w:bookmarkStart w:id="3" w:name="_Toc29287043"/>
      <w:r w:rsidRPr="0093389B">
        <w:lastRenderedPageBreak/>
        <w:t>Inleiding</w:t>
      </w:r>
      <w:bookmarkEnd w:id="3"/>
    </w:p>
    <w:p w14:paraId="52D3E41D" w14:textId="77777777" w:rsidR="00A50A4E" w:rsidRPr="0093389B" w:rsidRDefault="00C27281" w:rsidP="00C27281">
      <w:pPr>
        <w:pStyle w:val="Heading2"/>
      </w:pPr>
      <w:bookmarkStart w:id="4" w:name="_Toc2928704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25E32120" w14:textId="77777777" w:rsidR="00B83F5F" w:rsidRDefault="00B83F5F" w:rsidP="008A3E77">
      <w:r>
        <w:t xml:space="preserve">Het doel van het technisch ontwerp is om inzicht te krijgen in de verschillende technieken die gebruikt gaan worden bij </w:t>
      </w:r>
      <w:r w:rsidR="0060261D">
        <w:t xml:space="preserve">het </w:t>
      </w:r>
      <w:r>
        <w:t xml:space="preserve">ontwikkelen van de gevraagde software. Daarnaast zal er een duidelijk beeld worden geschetst hoe de verschillende technieken met elkaar verbonden zijn. </w:t>
      </w:r>
    </w:p>
    <w:p w14:paraId="157A9461" w14:textId="77777777" w:rsidR="00C27281" w:rsidRPr="0093389B" w:rsidRDefault="00B83F5F" w:rsidP="008A3E77">
      <w:r>
        <w:t xml:space="preserve">Dit document is voor deze opdracht gemaakt zodat </w:t>
      </w:r>
      <w:r w:rsidR="0060261D">
        <w:t>iedereen</w:t>
      </w:r>
      <w:r>
        <w:t xml:space="preserve"> die betrokken </w:t>
      </w:r>
      <w:r w:rsidR="0060261D">
        <w:t>is</w:t>
      </w:r>
      <w:r>
        <w:t xml:space="preserve"> bij dit project</w:t>
      </w:r>
      <w:r w:rsidR="00D20C78">
        <w:t>,</w:t>
      </w:r>
      <w:r>
        <w:t xml:space="preserve"> makkelijk zijn weg zal vinden in de al bestaande architectuur en </w:t>
      </w:r>
      <w:r w:rsidR="00CF6003">
        <w:t>softwarefuncties</w:t>
      </w:r>
      <w:r>
        <w:t>.</w:t>
      </w:r>
    </w:p>
    <w:p w14:paraId="1A9B1938" w14:textId="7A92A0A3" w:rsidR="00741E0E" w:rsidRDefault="00741E0E" w:rsidP="00AF55D5">
      <w:pPr>
        <w:pStyle w:val="Heading2"/>
      </w:pPr>
      <w:bookmarkStart w:id="5" w:name="_Toc29287045"/>
      <w:r w:rsidRPr="0093389B">
        <w:t>Over het project en de opdrachtgever</w:t>
      </w:r>
      <w:bookmarkEnd w:id="5"/>
    </w:p>
    <w:p w14:paraId="45E643B3" w14:textId="77777777" w:rsidR="00A5457C" w:rsidRDefault="00A5457C" w:rsidP="00A5457C">
      <w:r>
        <w:t xml:space="preserve">Contactpersoon: </w:t>
      </w:r>
      <w:proofErr w:type="spellStart"/>
      <w:r>
        <w:t>Yolijn</w:t>
      </w:r>
      <w:proofErr w:type="spellEnd"/>
      <w:r>
        <w:t xml:space="preserve"> Hebben (projectleider)</w:t>
      </w:r>
    </w:p>
    <w:p w14:paraId="2DBFFB67" w14:textId="77777777" w:rsidR="00A5457C" w:rsidRDefault="00A5457C" w:rsidP="00A5457C">
      <w:r>
        <w:t xml:space="preserve">Bedrijf: </w:t>
      </w:r>
      <w:proofErr w:type="spellStart"/>
      <w:r>
        <w:t>Activision</w:t>
      </w:r>
      <w:proofErr w:type="spellEnd"/>
      <w:r>
        <w:t xml:space="preserve">, </w:t>
      </w:r>
      <w:proofErr w:type="spellStart"/>
      <w:r>
        <w:t>Activision</w:t>
      </w:r>
      <w:proofErr w:type="spellEnd"/>
      <w:r>
        <w:t xml:space="preserve"> heeft </w:t>
      </w:r>
      <w:proofErr w:type="spellStart"/>
      <w:r>
        <w:t>Skylanders</w:t>
      </w:r>
      <w:proofErr w:type="spellEnd"/>
      <w:r>
        <w:t xml:space="preserve"> bedacht en wil dat we een </w:t>
      </w:r>
      <w:proofErr w:type="spellStart"/>
      <w:r>
        <w:t>Skylanders</w:t>
      </w:r>
      <w:proofErr w:type="spellEnd"/>
      <w:r>
        <w:t xml:space="preserve"> Website/webshop gaan maken.</w:t>
      </w:r>
    </w:p>
    <w:p w14:paraId="391C5BEF" w14:textId="77777777" w:rsidR="00A5457C" w:rsidRDefault="00A5457C" w:rsidP="00A5457C">
      <w:r>
        <w:t xml:space="preserve">Probleem: Er bestaat nog geen </w:t>
      </w:r>
      <w:proofErr w:type="spellStart"/>
      <w:r>
        <w:t>Skylanders</w:t>
      </w:r>
      <w:proofErr w:type="spellEnd"/>
      <w:r>
        <w:t xml:space="preserve"> website/webshop.</w:t>
      </w:r>
    </w:p>
    <w:p w14:paraId="66297F41" w14:textId="0FFFBE89" w:rsidR="00A5457C" w:rsidRPr="00A5457C" w:rsidRDefault="00A5457C" w:rsidP="00A5457C">
      <w:r>
        <w:t xml:space="preserve">Oplossing: </w:t>
      </w:r>
      <w:proofErr w:type="spellStart"/>
      <w:r>
        <w:t>Skylanders</w:t>
      </w:r>
      <w:proofErr w:type="spellEnd"/>
      <w:r>
        <w:t xml:space="preserve"> website/webshop moet gemaakt worden.</w:t>
      </w:r>
    </w:p>
    <w:p w14:paraId="208979CE" w14:textId="77777777" w:rsidR="00B41910" w:rsidRDefault="0040580E" w:rsidP="00911EB1">
      <w:pPr>
        <w:pStyle w:val="Heading1"/>
      </w:pPr>
      <w:bookmarkStart w:id="6" w:name="_Toc29287046"/>
      <w:r>
        <w:t>Applicatie componenten</w:t>
      </w:r>
      <w:bookmarkEnd w:id="6"/>
    </w:p>
    <w:p w14:paraId="5512A97A" w14:textId="77777777" w:rsidR="0040580E" w:rsidRDefault="0040580E" w:rsidP="0040580E">
      <w:pPr>
        <w:pStyle w:val="NoSpacing"/>
      </w:pPr>
    </w:p>
    <w:p w14:paraId="47FC9EC3" w14:textId="77777777" w:rsidR="00D20C78" w:rsidRDefault="0040580E" w:rsidP="008A3E77">
      <w:pPr>
        <w:pStyle w:val="SPLinfo"/>
      </w:pPr>
      <w:r>
        <w:t>In dit hoofdstuk wordt de structuur van de onderliggende componenten schematisch weergegeven</w:t>
      </w:r>
      <w:r w:rsidR="008A3E77">
        <w:t xml:space="preserve">. </w:t>
      </w:r>
    </w:p>
    <w:p w14:paraId="416378D4" w14:textId="6F29C622" w:rsidR="0040580E" w:rsidRDefault="008425F0" w:rsidP="008A3E77">
      <w:pPr>
        <w:pStyle w:val="SPLinfo"/>
      </w:pPr>
      <w:r>
        <w:t>Voorbeeld</w:t>
      </w:r>
    </w:p>
    <w:p w14:paraId="201F3CA0" w14:textId="30A30355" w:rsidR="0015692D" w:rsidRDefault="00F22976" w:rsidP="008A3E77">
      <w:pPr>
        <w:pStyle w:val="NoSpacing"/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6B19CF60" wp14:editId="4AB5F493">
            <wp:simplePos x="0" y="0"/>
            <wp:positionH relativeFrom="margin">
              <wp:posOffset>327025</wp:posOffset>
            </wp:positionH>
            <wp:positionV relativeFrom="paragraph">
              <wp:posOffset>8255</wp:posOffset>
            </wp:positionV>
            <wp:extent cx="3855720" cy="16122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AE11F" w14:textId="77777777" w:rsidR="00F22976" w:rsidRDefault="00F22976"/>
    <w:p w14:paraId="2D8C8436" w14:textId="77777777" w:rsidR="00F22976" w:rsidRDefault="00F22976"/>
    <w:p w14:paraId="06569893" w14:textId="77777777" w:rsidR="00F22976" w:rsidRDefault="00F22976"/>
    <w:p w14:paraId="6CDA3EB5" w14:textId="77777777" w:rsidR="00F22976" w:rsidRDefault="00F22976"/>
    <w:p w14:paraId="4201AD7B" w14:textId="77777777" w:rsidR="00F22976" w:rsidRDefault="00F22976"/>
    <w:p w14:paraId="3E03FA2B" w14:textId="77777777" w:rsidR="00F22976" w:rsidRDefault="00F22976"/>
    <w:p w14:paraId="69659745" w14:textId="43B9390B" w:rsidR="0050054C" w:rsidRDefault="00F22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 We gaan proberen om de data uit de </w:t>
      </w:r>
      <w:proofErr w:type="spellStart"/>
      <w:r>
        <w:t>Arduino</w:t>
      </w:r>
      <w:proofErr w:type="spellEnd"/>
      <w:r>
        <w:t xml:space="preserve"> te halen. Dit is optioneel, anders gaat het via de database van de website.</w:t>
      </w:r>
      <w:r w:rsidR="0050054C">
        <w:br w:type="page"/>
      </w:r>
    </w:p>
    <w:p w14:paraId="79692767" w14:textId="77777777" w:rsidR="00E869FB" w:rsidRDefault="00911EB1" w:rsidP="00911EB1">
      <w:pPr>
        <w:pStyle w:val="Heading1"/>
      </w:pPr>
      <w:bookmarkStart w:id="7" w:name="_Toc29287047"/>
      <w:r>
        <w:lastRenderedPageBreak/>
        <w:t>Application flow</w:t>
      </w:r>
      <w:bookmarkEnd w:id="7"/>
    </w:p>
    <w:p w14:paraId="14365133" w14:textId="3405E43D" w:rsidR="00A5457C" w:rsidRDefault="00CF6003" w:rsidP="003270A3">
      <w:pPr>
        <w:pStyle w:val="SPLinfo"/>
      </w:pPr>
      <w:r>
        <w:t xml:space="preserve">In dit hoofdstuk wordt </w:t>
      </w:r>
      <w:r w:rsidR="00DB3AE6">
        <w:t xml:space="preserve">per functie de </w:t>
      </w:r>
      <w:proofErr w:type="spellStart"/>
      <w:r w:rsidR="00DB3AE6">
        <w:t>application</w:t>
      </w:r>
      <w:proofErr w:type="spellEnd"/>
      <w:r w:rsidR="00DB3AE6">
        <w:t xml:space="preserve"> flow schematisch weergegeven en</w:t>
      </w:r>
      <w:r w:rsidR="008A3E77">
        <w:t xml:space="preserve"> eventueel</w:t>
      </w:r>
      <w:r w:rsidR="00DB3AE6">
        <w:t xml:space="preserve"> toegelicht.</w:t>
      </w:r>
      <w:r w:rsidR="008A3E77">
        <w:t xml:space="preserve"> </w:t>
      </w:r>
    </w:p>
    <w:p w14:paraId="60BC68F6" w14:textId="37138C8C" w:rsidR="00A5457C" w:rsidRDefault="00A5457C" w:rsidP="00A5457C">
      <w:pPr>
        <w:rPr>
          <w:lang w:eastAsia="nl-NL"/>
        </w:rPr>
      </w:pPr>
    </w:p>
    <w:p w14:paraId="0403A5EA" w14:textId="150625E7" w:rsidR="00A5457C" w:rsidRPr="00A5457C" w:rsidRDefault="00A5457C" w:rsidP="00A5457C">
      <w:pPr>
        <w:rPr>
          <w:lang w:eastAsia="nl-NL"/>
        </w:rPr>
      </w:pPr>
      <w:r w:rsidRPr="00A5457C">
        <w:rPr>
          <w:noProof/>
          <w:lang w:eastAsia="nl-NL"/>
        </w:rPr>
        <w:drawing>
          <wp:inline distT="0" distB="0" distL="0" distR="0" wp14:anchorId="27E8D8B9" wp14:editId="09EC5A1F">
            <wp:extent cx="576072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896B" w14:textId="77777777" w:rsidR="008A3E77" w:rsidRDefault="008A3E77" w:rsidP="00DB3AE6"/>
    <w:p w14:paraId="35F095A7" w14:textId="77777777" w:rsidR="008A3E77" w:rsidRDefault="008A3E77" w:rsidP="00DB3AE6"/>
    <w:p w14:paraId="69AA01F4" w14:textId="77777777" w:rsidR="008A3E77" w:rsidRDefault="008A3E77" w:rsidP="00DB3AE6"/>
    <w:p w14:paraId="3A19E920" w14:textId="77777777" w:rsidR="008A3E77" w:rsidRDefault="008A3E77" w:rsidP="00DB3AE6"/>
    <w:p w14:paraId="0F11314B" w14:textId="77777777" w:rsidR="008A3E77" w:rsidRDefault="008A3E77" w:rsidP="00DB3AE6"/>
    <w:p w14:paraId="219CB45C" w14:textId="77777777" w:rsidR="008A3E77" w:rsidRDefault="008A3E77" w:rsidP="00DB3AE6"/>
    <w:p w14:paraId="13BFE40C" w14:textId="77777777" w:rsidR="008A3E77" w:rsidRDefault="008A3E77" w:rsidP="00DB3AE6"/>
    <w:p w14:paraId="439C63CC" w14:textId="77777777" w:rsidR="008A3E77" w:rsidRDefault="008A3E77" w:rsidP="00DB3AE6"/>
    <w:p w14:paraId="61AD4EDE" w14:textId="77777777" w:rsidR="008A3E77" w:rsidRDefault="008A3E77" w:rsidP="00DB3AE6"/>
    <w:p w14:paraId="50B7789C" w14:textId="77777777" w:rsidR="008A3E77" w:rsidRDefault="008A3E77" w:rsidP="00DB3AE6"/>
    <w:p w14:paraId="299AC9F9" w14:textId="77777777" w:rsidR="008A3E77" w:rsidRDefault="008A3E77" w:rsidP="00DB3AE6"/>
    <w:p w14:paraId="2EC940F3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CD756D" w14:textId="534807AE" w:rsidR="0015692D" w:rsidRPr="00F22976" w:rsidRDefault="00FD5DB1" w:rsidP="00FD5DB1">
      <w:pPr>
        <w:pStyle w:val="Heading1"/>
        <w:rPr>
          <w:lang w:val="en-AU"/>
        </w:rPr>
      </w:pPr>
      <w:bookmarkStart w:id="8" w:name="_Toc29287049"/>
      <w:r w:rsidRPr="00F22976">
        <w:rPr>
          <w:lang w:val="en-AU"/>
        </w:rPr>
        <w:lastRenderedPageBreak/>
        <w:t>Activit</w:t>
      </w:r>
      <w:r w:rsidR="00911EB1" w:rsidRPr="00F22976">
        <w:rPr>
          <w:lang w:val="en-AU"/>
        </w:rPr>
        <w:t>y diagram</w:t>
      </w:r>
      <w:bookmarkEnd w:id="8"/>
    </w:p>
    <w:p w14:paraId="055EE511" w14:textId="77777777" w:rsidR="00A11BB0" w:rsidRPr="00F22976" w:rsidRDefault="00A11BB0" w:rsidP="00A11BB0">
      <w:pPr>
        <w:rPr>
          <w:lang w:val="en-AU"/>
        </w:rPr>
      </w:pPr>
    </w:p>
    <w:p w14:paraId="7D7818DE" w14:textId="77777777" w:rsidR="00F22976" w:rsidRDefault="00A5457C" w:rsidP="00FD5DB1">
      <w:pPr>
        <w:pStyle w:val="NoSpacing"/>
        <w:keepNext/>
      </w:pPr>
      <w:r w:rsidRPr="00A5457C">
        <w:rPr>
          <w:noProof/>
        </w:rPr>
        <w:drawing>
          <wp:inline distT="0" distB="0" distL="0" distR="0" wp14:anchorId="15234839" wp14:editId="25C3A249">
            <wp:extent cx="4564380" cy="3572714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112" cy="3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344" w14:textId="37ED7F4A" w:rsidR="00FD5DB1" w:rsidRPr="00F22976" w:rsidRDefault="00F22976" w:rsidP="00F22976">
      <w:pPr>
        <w:pStyle w:val="NoSpacing"/>
        <w:keepNext/>
      </w:pPr>
      <w:r>
        <w:t>*</w:t>
      </w:r>
      <w:r w:rsidRPr="00F22976">
        <w:t>Systeem aanpassen wil hier z</w:t>
      </w:r>
      <w:r>
        <w:t xml:space="preserve">eggen dat wanneer er bijvoorbeeld een </w:t>
      </w:r>
      <w:proofErr w:type="spellStart"/>
      <w:r>
        <w:t>Skylander</w:t>
      </w:r>
      <w:proofErr w:type="spellEnd"/>
      <w:r>
        <w:t xml:space="preserve"> toegevoegd wordt    aan de collectie, deze toegevoegd wordt aan de database en aan dus de collectielijst op de website (wanneer de pagina is </w:t>
      </w:r>
      <w:proofErr w:type="spellStart"/>
      <w:r>
        <w:t>gerefresht</w:t>
      </w:r>
      <w:proofErr w:type="spellEnd"/>
      <w:r>
        <w:t>)</w:t>
      </w:r>
    </w:p>
    <w:p w14:paraId="45BEB392" w14:textId="3F4580E9" w:rsidR="0050054C" w:rsidRPr="00F22976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22976">
        <w:br w:type="page"/>
      </w:r>
    </w:p>
    <w:p w14:paraId="3FFBC6E6" w14:textId="77777777" w:rsidR="00FD5DB1" w:rsidRPr="00F22976" w:rsidRDefault="002E56B3" w:rsidP="00FD5DB1">
      <w:pPr>
        <w:pStyle w:val="Heading1"/>
        <w:rPr>
          <w:lang w:val="en-AU"/>
        </w:rPr>
      </w:pPr>
      <w:bookmarkStart w:id="9" w:name="_Toc29287051"/>
      <w:r w:rsidRPr="00F22976">
        <w:rPr>
          <w:lang w:val="en-AU"/>
        </w:rPr>
        <w:lastRenderedPageBreak/>
        <w:t>User Interface Design</w:t>
      </w:r>
      <w:bookmarkEnd w:id="9"/>
    </w:p>
    <w:p w14:paraId="58EF9A35" w14:textId="693258A2" w:rsidR="0033497A" w:rsidRDefault="002E56B3" w:rsidP="00A039D2">
      <w:pPr>
        <w:pStyle w:val="SPLinfo"/>
      </w:pPr>
      <w:r>
        <w:t xml:space="preserve">In het functioneel ontwerp zijn van alle schermen </w:t>
      </w:r>
      <w:proofErr w:type="spellStart"/>
      <w:r>
        <w:t>wireframes</w:t>
      </w:r>
      <w:proofErr w:type="spellEnd"/>
      <w:r>
        <w:t xml:space="preserve"> gemaakt. In dit hoofdstuk wordt van een of twee schermen het design volledig uitgewerkt weergegeven, zodat de ontwikkelaar kan zien hoe de applicatie eruit moet komen te zien.</w:t>
      </w:r>
    </w:p>
    <w:p w14:paraId="4B7F322A" w14:textId="69B46400" w:rsidR="00342A83" w:rsidRDefault="00342A83" w:rsidP="00A039D2">
      <w:pPr>
        <w:pStyle w:val="SPLinfo"/>
      </w:pPr>
    </w:p>
    <w:p w14:paraId="209B779B" w14:textId="147F489E" w:rsidR="00342A83" w:rsidRDefault="00342A83" w:rsidP="00A039D2">
      <w:pPr>
        <w:pStyle w:val="SPLinfo"/>
        <w:rPr>
          <w:i w:val="0"/>
          <w:iCs/>
        </w:rPr>
      </w:pPr>
      <w:r>
        <w:rPr>
          <w:i w:val="0"/>
          <w:iCs/>
        </w:rPr>
        <w:t>UID Desktop</w:t>
      </w:r>
    </w:p>
    <w:p w14:paraId="4CD40409" w14:textId="45078EE9" w:rsidR="00A039D2" w:rsidRDefault="00342A83" w:rsidP="00A039D2">
      <w:pPr>
        <w:pStyle w:val="SPLinfo"/>
        <w:rPr>
          <w:i w:val="0"/>
          <w:iCs/>
        </w:rPr>
      </w:pPr>
      <w:r>
        <w:rPr>
          <w:noProof/>
        </w:rPr>
        <w:drawing>
          <wp:inline distT="0" distB="0" distL="0" distR="0" wp14:anchorId="2DA0EE6C" wp14:editId="1A84C621">
            <wp:extent cx="576072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6A4B" w14:textId="21CC4982" w:rsidR="00342A83" w:rsidRPr="00342A83" w:rsidRDefault="00342A83" w:rsidP="00A039D2">
      <w:pPr>
        <w:pStyle w:val="SPLinfo"/>
        <w:rPr>
          <w:i w:val="0"/>
          <w:iCs/>
        </w:rPr>
      </w:pPr>
      <w:r>
        <w:rPr>
          <w:i w:val="0"/>
          <w:iCs/>
        </w:rPr>
        <w:t>UID Telefoon</w:t>
      </w:r>
    </w:p>
    <w:p w14:paraId="6130C397" w14:textId="7211922A" w:rsidR="00A039D2" w:rsidRPr="0093389B" w:rsidRDefault="00342A83" w:rsidP="00A039D2">
      <w:pPr>
        <w:pStyle w:val="SPLinfo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1C98817" wp14:editId="39DEF880">
            <wp:simplePos x="0" y="0"/>
            <wp:positionH relativeFrom="column">
              <wp:posOffset>167005</wp:posOffset>
            </wp:positionH>
            <wp:positionV relativeFrom="paragraph">
              <wp:posOffset>52070</wp:posOffset>
            </wp:positionV>
            <wp:extent cx="3429000" cy="3699510"/>
            <wp:effectExtent l="0" t="0" r="0" b="0"/>
            <wp:wrapTight wrapText="bothSides">
              <wp:wrapPolygon edited="0">
                <wp:start x="0" y="0"/>
                <wp:lineTo x="0" y="21467"/>
                <wp:lineTo x="21480" y="21467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BCA94" w14:textId="5E1A2676" w:rsidR="0033497A" w:rsidRDefault="0033497A" w:rsidP="0033497A">
      <w:pPr>
        <w:keepNext/>
      </w:pPr>
    </w:p>
    <w:p w14:paraId="28977C1D" w14:textId="77777777" w:rsidR="0050054C" w:rsidRDefault="00500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92997E" w14:textId="64C10379" w:rsidR="0050054C" w:rsidRDefault="0033497A" w:rsidP="00B464E3">
      <w:pPr>
        <w:pStyle w:val="Heading1"/>
      </w:pPr>
      <w:bookmarkStart w:id="10" w:name="_Toc29287053"/>
      <w:r>
        <w:lastRenderedPageBreak/>
        <w:t>Data</w:t>
      </w:r>
      <w:r w:rsidR="00766273">
        <w:t>(</w:t>
      </w:r>
      <w:r>
        <w:t>base</w:t>
      </w:r>
      <w:r w:rsidR="00766273">
        <w:t>)</w:t>
      </w:r>
      <w:r>
        <w:t xml:space="preserve"> structuur</w:t>
      </w:r>
      <w:bookmarkEnd w:id="10"/>
    </w:p>
    <w:p w14:paraId="24174FCA" w14:textId="5BAF241A" w:rsidR="00F24D06" w:rsidRDefault="00B464E3" w:rsidP="0040580E">
      <w:pPr>
        <w:keepNext/>
        <w:jc w:val="center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E6638A1" wp14:editId="49E065EF">
            <wp:simplePos x="0" y="0"/>
            <wp:positionH relativeFrom="column">
              <wp:posOffset>-229235</wp:posOffset>
            </wp:positionH>
            <wp:positionV relativeFrom="paragraph">
              <wp:posOffset>188595</wp:posOffset>
            </wp:positionV>
            <wp:extent cx="4914900" cy="3321025"/>
            <wp:effectExtent l="0" t="0" r="0" b="0"/>
            <wp:wrapTight wrapText="bothSides">
              <wp:wrapPolygon edited="0">
                <wp:start x="0" y="0"/>
                <wp:lineTo x="0" y="21439"/>
                <wp:lineTo x="21516" y="21439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5CCA22" w14:textId="77777777" w:rsidR="00525F98" w:rsidRDefault="00525F98" w:rsidP="00D65259"/>
    <w:p w14:paraId="6A8337A3" w14:textId="77777777" w:rsidR="00F22976" w:rsidRDefault="00F22976"/>
    <w:p w14:paraId="0D9638CA" w14:textId="77777777" w:rsidR="00F22976" w:rsidRDefault="00F22976"/>
    <w:p w14:paraId="378FFAD1" w14:textId="77777777" w:rsidR="00F22976" w:rsidRDefault="00F22976"/>
    <w:p w14:paraId="76E24027" w14:textId="77777777" w:rsidR="00F22976" w:rsidRDefault="00F22976"/>
    <w:p w14:paraId="5CAB947C" w14:textId="77777777" w:rsidR="00F22976" w:rsidRDefault="00F22976"/>
    <w:p w14:paraId="7AD4E10A" w14:textId="77777777" w:rsidR="00F22976" w:rsidRDefault="00F22976"/>
    <w:p w14:paraId="0F0E60C4" w14:textId="77777777" w:rsidR="00F22976" w:rsidRDefault="00F22976"/>
    <w:p w14:paraId="4AF0C498" w14:textId="77777777" w:rsidR="00F22976" w:rsidRDefault="00F22976"/>
    <w:p w14:paraId="13D85B4E" w14:textId="77777777" w:rsidR="00F22976" w:rsidRDefault="00F22976"/>
    <w:p w14:paraId="4A51DE7F" w14:textId="77777777" w:rsidR="00F22976" w:rsidRDefault="00F22976"/>
    <w:p w14:paraId="1F3A8968" w14:textId="77777777" w:rsidR="00F22976" w:rsidRDefault="00F22976"/>
    <w:p w14:paraId="5BC33458" w14:textId="49F3C497" w:rsidR="00525F98" w:rsidRDefault="00F22976">
      <w:r>
        <w:t xml:space="preserve">Hierboven is te zien hoe de database die voor de webshop van </w:t>
      </w:r>
      <w:proofErr w:type="spellStart"/>
      <w:r>
        <w:t>Skylanders</w:t>
      </w:r>
      <w:proofErr w:type="spellEnd"/>
      <w:r>
        <w:t xml:space="preserve"> gebruikt wordt, er ongeveer uit ziet en wat de volgorde is.</w:t>
      </w:r>
      <w:r w:rsidR="00525F98">
        <w:br w:type="page"/>
      </w:r>
    </w:p>
    <w:p w14:paraId="6ABC046F" w14:textId="77777777" w:rsidR="0015692D" w:rsidRPr="0093389B" w:rsidRDefault="00DC10FC" w:rsidP="00DC10FC">
      <w:pPr>
        <w:pStyle w:val="Heading1"/>
      </w:pPr>
      <w:bookmarkStart w:id="11" w:name="_Toc29287054"/>
      <w:r w:rsidRPr="0093389B">
        <w:lastRenderedPageBreak/>
        <w:t>Akkoord opdrachtgever</w:t>
      </w:r>
      <w:bookmarkEnd w:id="11"/>
    </w:p>
    <w:p w14:paraId="4A0308D0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3B8DCF48" w14:textId="77777777" w:rsidTr="00B11207">
        <w:trPr>
          <w:trHeight w:val="567"/>
        </w:trPr>
        <w:tc>
          <w:tcPr>
            <w:tcW w:w="988" w:type="dxa"/>
          </w:tcPr>
          <w:p w14:paraId="71760261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574635E1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3B542F92" w14:textId="77777777" w:rsidTr="00B11207">
        <w:trPr>
          <w:trHeight w:val="567"/>
        </w:trPr>
        <w:tc>
          <w:tcPr>
            <w:tcW w:w="988" w:type="dxa"/>
          </w:tcPr>
          <w:p w14:paraId="4A55CF21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58F7F3E3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6717D1E7" w14:textId="77777777" w:rsidTr="00B11207">
        <w:trPr>
          <w:trHeight w:val="1701"/>
        </w:trPr>
        <w:tc>
          <w:tcPr>
            <w:tcW w:w="988" w:type="dxa"/>
          </w:tcPr>
          <w:p w14:paraId="27B1C14B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69511822" w14:textId="77777777" w:rsidR="00DC10FC" w:rsidRPr="0093389B" w:rsidRDefault="00DC10FC" w:rsidP="00DC10FC">
            <w:pPr>
              <w:pStyle w:val="NoSpacing"/>
            </w:pPr>
          </w:p>
        </w:tc>
      </w:tr>
    </w:tbl>
    <w:p w14:paraId="17DC66EF" w14:textId="77777777" w:rsidR="00DC10FC" w:rsidRPr="0093389B" w:rsidRDefault="00DC10FC" w:rsidP="00DC10FC">
      <w:pPr>
        <w:pStyle w:val="NoSpacing"/>
      </w:pPr>
    </w:p>
    <w:sectPr w:rsidR="00DC10FC" w:rsidRPr="0093389B" w:rsidSect="008A3E77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5E8C" w14:textId="77777777" w:rsidR="0085655C" w:rsidRDefault="0085655C" w:rsidP="008A2B7E">
      <w:pPr>
        <w:spacing w:after="0" w:line="240" w:lineRule="auto"/>
      </w:pPr>
      <w:r>
        <w:separator/>
      </w:r>
    </w:p>
  </w:endnote>
  <w:endnote w:type="continuationSeparator" w:id="0">
    <w:p w14:paraId="46F34F37" w14:textId="77777777" w:rsidR="0085655C" w:rsidRDefault="0085655C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D06E" w14:textId="77777777" w:rsidR="00F8152B" w:rsidRPr="00911EB1" w:rsidRDefault="00FD10F2" w:rsidP="00F8152B">
    <w:pPr>
      <w:pStyle w:val="Footer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08DF69" wp14:editId="7A6F823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A9A9F" w14:textId="77777777" w:rsidR="00FD10F2" w:rsidRPr="00FD10F2" w:rsidRDefault="00FD10F2" w:rsidP="00FD10F2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8DF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6FA9A9F" w14:textId="77777777" w:rsidR="00FD10F2" w:rsidRPr="00FD10F2" w:rsidRDefault="00FD10F2" w:rsidP="00FD10F2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8152B">
          <w:fldChar w:fldCharType="begin"/>
        </w:r>
        <w:r w:rsidR="00F8152B" w:rsidRPr="0093389B">
          <w:rPr>
            <w:lang w:val="en-US"/>
          </w:rPr>
          <w:instrText xml:space="preserve"> PAGE   \* MERGEFORMAT </w:instrText>
        </w:r>
        <w:r w:rsidR="00F8152B">
          <w:fldChar w:fldCharType="separate"/>
        </w:r>
        <w:r w:rsidR="00F8152B" w:rsidRPr="00911EB1">
          <w:rPr>
            <w:lang w:val="en-GB"/>
          </w:rPr>
          <w:t>2</w:t>
        </w:r>
        <w:r w:rsidR="00F8152B">
          <w:rPr>
            <w:noProof/>
          </w:rPr>
          <w:fldChar w:fldCharType="end"/>
        </w:r>
      </w:sdtContent>
    </w:sdt>
    <w:r w:rsidR="00F8152B" w:rsidRPr="00911EB1">
      <w:rPr>
        <w:noProof/>
        <w:lang w:val="en-GB"/>
      </w:rPr>
      <w:tab/>
    </w:r>
    <w:proofErr w:type="spellStart"/>
    <w:r w:rsidR="00F8152B" w:rsidRPr="00911EB1">
      <w:rPr>
        <w:lang w:val="en-GB"/>
      </w:rPr>
      <w:t>Technisch</w:t>
    </w:r>
    <w:proofErr w:type="spellEnd"/>
    <w:r w:rsidR="00F8152B" w:rsidRPr="00911EB1">
      <w:rPr>
        <w:lang w:val="en-GB"/>
      </w:rPr>
      <w:t xml:space="preserve"> </w:t>
    </w:r>
    <w:proofErr w:type="spellStart"/>
    <w:r w:rsidR="00F8152B" w:rsidRPr="00911EB1">
      <w:rPr>
        <w:lang w:val="en-GB"/>
      </w:rPr>
      <w:t>ontwerp</w:t>
    </w:r>
    <w:proofErr w:type="spellEnd"/>
    <w:r w:rsidR="00F8152B" w:rsidRPr="00911EB1">
      <w:rPr>
        <w:lang w:val="en-GB"/>
      </w:rPr>
      <w:t xml:space="preserve"> </w:t>
    </w:r>
    <w:r w:rsidR="00F8152B" w:rsidRPr="0093389B">
      <w:rPr>
        <w:lang w:val="en-US"/>
      </w:rPr>
      <w:t xml:space="preserve"> (</w:t>
    </w:r>
    <w:r w:rsidR="00F8152B">
      <w:fldChar w:fldCharType="begin"/>
    </w:r>
    <w:r w:rsidR="00F8152B" w:rsidRPr="0093389B">
      <w:rPr>
        <w:lang w:val="en-US"/>
      </w:rPr>
      <w:instrText xml:space="preserve"> REF Versienummer \h </w:instrText>
    </w:r>
    <w:r w:rsidR="00F8152B">
      <w:fldChar w:fldCharType="separate"/>
    </w:r>
    <w:sdt>
      <w:sdtPr>
        <w:alias w:val="Versienummer"/>
        <w:tag w:val="Version"/>
        <w:id w:val="933018378"/>
        <w:placeholder>
          <w:docPart w:val="24A1ACE769D948AE92110771A128786F"/>
        </w:placeholder>
        <w:showingPlcHdr/>
        <w:text/>
      </w:sdtPr>
      <w:sdtEndPr/>
      <w:sdtContent>
        <w:r w:rsidR="00BE1B9A" w:rsidRPr="004E1C8F">
          <w:rPr>
            <w:rStyle w:val="PlaceholderText"/>
            <w:lang w:val="en-US"/>
          </w:rPr>
          <w:t>Click or tap here to enter text.</w:t>
        </w:r>
      </w:sdtContent>
    </w:sdt>
    <w:r w:rsidR="00F8152B">
      <w:fldChar w:fldCharType="end"/>
    </w:r>
    <w:r w:rsidR="00F8152B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B840" w14:textId="09B604A3" w:rsidR="008A2B7E" w:rsidRPr="00154798" w:rsidRDefault="0085655C" w:rsidP="00154798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154798" w:rsidRPr="000C4410">
          <w:rPr>
            <w:sz w:val="16"/>
            <w:szCs w:val="16"/>
          </w:rPr>
          <w:t>© Stichting Praktijkleren</w:t>
        </w:r>
        <w:r w:rsidR="00154798" w:rsidRPr="000C4410">
          <w:rPr>
            <w:sz w:val="16"/>
            <w:szCs w:val="16"/>
          </w:rPr>
          <w:tab/>
        </w:r>
        <w:r w:rsidR="00154798">
          <w:rPr>
            <w:sz w:val="16"/>
            <w:szCs w:val="16"/>
          </w:rPr>
          <w:t>Technisch ontwerp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sz w:val="16"/>
            <w:szCs w:val="16"/>
          </w:rPr>
          <w:tab/>
          <w:t>AMO_AO16</w:t>
        </w:r>
        <w:r w:rsidR="00154798" w:rsidRPr="000C4410">
          <w:rPr>
            <w:sz w:val="16"/>
            <w:szCs w:val="16"/>
          </w:rPr>
          <w:noBreakHyphen/>
          <w:t>PvB_B1</w:t>
        </w:r>
        <w:r w:rsidR="00154798" w:rsidRPr="000C4410">
          <w:rPr>
            <w:sz w:val="16"/>
            <w:szCs w:val="16"/>
          </w:rPr>
          <w:noBreakHyphen/>
          <w:t>K1_1V1</w:t>
        </w:r>
        <w:r w:rsidR="00154798" w:rsidRPr="000C4410">
          <w:rPr>
            <w:sz w:val="16"/>
            <w:szCs w:val="16"/>
          </w:rPr>
          <w:tab/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PAGE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3</w:t>
        </w:r>
        <w:r w:rsidR="00154798" w:rsidRPr="000C4410">
          <w:rPr>
            <w:bCs/>
            <w:sz w:val="16"/>
            <w:szCs w:val="16"/>
          </w:rPr>
          <w:fldChar w:fldCharType="end"/>
        </w:r>
        <w:r w:rsidR="00154798" w:rsidRPr="000C4410">
          <w:rPr>
            <w:sz w:val="16"/>
            <w:szCs w:val="16"/>
          </w:rPr>
          <w:t>/</w:t>
        </w:r>
        <w:r w:rsidR="00154798" w:rsidRPr="000C4410">
          <w:rPr>
            <w:bCs/>
            <w:sz w:val="16"/>
            <w:szCs w:val="16"/>
          </w:rPr>
          <w:fldChar w:fldCharType="begin"/>
        </w:r>
        <w:r w:rsidR="00154798" w:rsidRPr="000C4410">
          <w:rPr>
            <w:bCs/>
            <w:sz w:val="16"/>
            <w:szCs w:val="16"/>
          </w:rPr>
          <w:instrText>NUMPAGES</w:instrText>
        </w:r>
        <w:r w:rsidR="00154798" w:rsidRPr="000C4410">
          <w:rPr>
            <w:bCs/>
            <w:sz w:val="16"/>
            <w:szCs w:val="16"/>
          </w:rPr>
          <w:fldChar w:fldCharType="separate"/>
        </w:r>
        <w:r w:rsidR="00A51D7A">
          <w:rPr>
            <w:bCs/>
            <w:noProof/>
            <w:sz w:val="16"/>
            <w:szCs w:val="16"/>
          </w:rPr>
          <w:t>9</w:t>
        </w:r>
        <w:r w:rsidR="00154798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57" w14:textId="77777777" w:rsidR="00E01469" w:rsidRDefault="00141556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E2F489" wp14:editId="77CBF81E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7C92E4" w14:textId="77777777" w:rsidR="00141556" w:rsidRPr="00FD10F2" w:rsidRDefault="00141556" w:rsidP="00141556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BE1B9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FD10F2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2F4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" stroked="f">
              <v:textbox>
                <w:txbxContent>
                  <w:p w14:paraId="2F7C92E4" w14:textId="77777777" w:rsidR="00141556" w:rsidRPr="00FD10F2" w:rsidRDefault="00141556" w:rsidP="00141556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BE1B9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FD10F2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0F93" w14:textId="77777777" w:rsidR="0085655C" w:rsidRDefault="0085655C" w:rsidP="008A2B7E">
      <w:pPr>
        <w:spacing w:after="0" w:line="240" w:lineRule="auto"/>
      </w:pPr>
      <w:r>
        <w:separator/>
      </w:r>
    </w:p>
  </w:footnote>
  <w:footnote w:type="continuationSeparator" w:id="0">
    <w:p w14:paraId="4C70D60D" w14:textId="77777777" w:rsidR="0085655C" w:rsidRDefault="0085655C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4BEF" w14:textId="77777777" w:rsidR="00B11207" w:rsidRPr="0093389B" w:rsidRDefault="008A3E77">
    <w:pPr>
      <w:pStyle w:val="Header"/>
      <w:rPr>
        <w:lang w:val="en-US"/>
      </w:rPr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2CC9F8F0" wp14:editId="5B5FD8B1">
          <wp:simplePos x="0" y="0"/>
          <wp:positionH relativeFrom="margin">
            <wp:posOffset>3543300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B112A"/>
    <w:multiLevelType w:val="hybridMultilevel"/>
    <w:tmpl w:val="0A70AA64"/>
    <w:lvl w:ilvl="0" w:tplc="D0A49E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F7A15"/>
    <w:multiLevelType w:val="hybridMultilevel"/>
    <w:tmpl w:val="E108A22A"/>
    <w:lvl w:ilvl="0" w:tplc="3050B9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D4D5D"/>
    <w:multiLevelType w:val="hybridMultilevel"/>
    <w:tmpl w:val="760878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0375C"/>
    <w:multiLevelType w:val="hybridMultilevel"/>
    <w:tmpl w:val="65D864D6"/>
    <w:lvl w:ilvl="0" w:tplc="C4E03B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B9A"/>
    <w:rsid w:val="000170CE"/>
    <w:rsid w:val="0004495B"/>
    <w:rsid w:val="000521F3"/>
    <w:rsid w:val="000534B2"/>
    <w:rsid w:val="00054F7C"/>
    <w:rsid w:val="000D522C"/>
    <w:rsid w:val="0010454A"/>
    <w:rsid w:val="0012351B"/>
    <w:rsid w:val="00141556"/>
    <w:rsid w:val="001502A4"/>
    <w:rsid w:val="00154473"/>
    <w:rsid w:val="00154798"/>
    <w:rsid w:val="0015692D"/>
    <w:rsid w:val="001A79BC"/>
    <w:rsid w:val="001C5E44"/>
    <w:rsid w:val="001E45D8"/>
    <w:rsid w:val="001F5C1B"/>
    <w:rsid w:val="001F6ADA"/>
    <w:rsid w:val="00251710"/>
    <w:rsid w:val="00264074"/>
    <w:rsid w:val="00287F7B"/>
    <w:rsid w:val="002C6CA9"/>
    <w:rsid w:val="002E56B3"/>
    <w:rsid w:val="002F0AD1"/>
    <w:rsid w:val="00326B68"/>
    <w:rsid w:val="003270A3"/>
    <w:rsid w:val="0033497A"/>
    <w:rsid w:val="00342A83"/>
    <w:rsid w:val="00370181"/>
    <w:rsid w:val="00382452"/>
    <w:rsid w:val="003A2EE7"/>
    <w:rsid w:val="003D0335"/>
    <w:rsid w:val="003D74EA"/>
    <w:rsid w:val="003E1D29"/>
    <w:rsid w:val="0040580E"/>
    <w:rsid w:val="00436361"/>
    <w:rsid w:val="00453A11"/>
    <w:rsid w:val="004617F6"/>
    <w:rsid w:val="00464DA2"/>
    <w:rsid w:val="0046597C"/>
    <w:rsid w:val="004669F7"/>
    <w:rsid w:val="00467C2A"/>
    <w:rsid w:val="00491D11"/>
    <w:rsid w:val="004A03CA"/>
    <w:rsid w:val="004A4DFD"/>
    <w:rsid w:val="004E1C8F"/>
    <w:rsid w:val="0050054C"/>
    <w:rsid w:val="00525F98"/>
    <w:rsid w:val="00530F5B"/>
    <w:rsid w:val="00535D60"/>
    <w:rsid w:val="005458EA"/>
    <w:rsid w:val="00577C71"/>
    <w:rsid w:val="0058383B"/>
    <w:rsid w:val="005A66D9"/>
    <w:rsid w:val="005D0910"/>
    <w:rsid w:val="0060261D"/>
    <w:rsid w:val="00625EE5"/>
    <w:rsid w:val="006351D7"/>
    <w:rsid w:val="006642D3"/>
    <w:rsid w:val="00664B01"/>
    <w:rsid w:val="006675A6"/>
    <w:rsid w:val="006924DE"/>
    <w:rsid w:val="0069447D"/>
    <w:rsid w:val="006A2A88"/>
    <w:rsid w:val="006F365B"/>
    <w:rsid w:val="00704456"/>
    <w:rsid w:val="0071476C"/>
    <w:rsid w:val="007206CE"/>
    <w:rsid w:val="00736085"/>
    <w:rsid w:val="007408C1"/>
    <w:rsid w:val="00741E0E"/>
    <w:rsid w:val="0076561E"/>
    <w:rsid w:val="007657B8"/>
    <w:rsid w:val="00766273"/>
    <w:rsid w:val="007739E7"/>
    <w:rsid w:val="00775F86"/>
    <w:rsid w:val="007C1CE4"/>
    <w:rsid w:val="007F4FA8"/>
    <w:rsid w:val="008425F0"/>
    <w:rsid w:val="008478EC"/>
    <w:rsid w:val="0085287A"/>
    <w:rsid w:val="0085655C"/>
    <w:rsid w:val="00887BB0"/>
    <w:rsid w:val="00896809"/>
    <w:rsid w:val="008A2B7E"/>
    <w:rsid w:val="008A3E77"/>
    <w:rsid w:val="008A796A"/>
    <w:rsid w:val="008D71BC"/>
    <w:rsid w:val="009059A5"/>
    <w:rsid w:val="00907F82"/>
    <w:rsid w:val="00911EB1"/>
    <w:rsid w:val="00920E32"/>
    <w:rsid w:val="00925984"/>
    <w:rsid w:val="00931345"/>
    <w:rsid w:val="0093389B"/>
    <w:rsid w:val="009500EE"/>
    <w:rsid w:val="00967533"/>
    <w:rsid w:val="009737B0"/>
    <w:rsid w:val="00975127"/>
    <w:rsid w:val="00996DDF"/>
    <w:rsid w:val="009B011E"/>
    <w:rsid w:val="009E553C"/>
    <w:rsid w:val="009F41A2"/>
    <w:rsid w:val="00A039D2"/>
    <w:rsid w:val="00A11BB0"/>
    <w:rsid w:val="00A12187"/>
    <w:rsid w:val="00A22CE2"/>
    <w:rsid w:val="00A342D6"/>
    <w:rsid w:val="00A50A4E"/>
    <w:rsid w:val="00A51D7A"/>
    <w:rsid w:val="00A5457C"/>
    <w:rsid w:val="00A963BC"/>
    <w:rsid w:val="00A96680"/>
    <w:rsid w:val="00AC0040"/>
    <w:rsid w:val="00AD0A54"/>
    <w:rsid w:val="00AE23A0"/>
    <w:rsid w:val="00AF55D5"/>
    <w:rsid w:val="00B006ED"/>
    <w:rsid w:val="00B03CD8"/>
    <w:rsid w:val="00B11207"/>
    <w:rsid w:val="00B202A4"/>
    <w:rsid w:val="00B41910"/>
    <w:rsid w:val="00B4325C"/>
    <w:rsid w:val="00B464E3"/>
    <w:rsid w:val="00B83F5F"/>
    <w:rsid w:val="00B843E3"/>
    <w:rsid w:val="00BA3CC7"/>
    <w:rsid w:val="00BB5D6D"/>
    <w:rsid w:val="00BE1B9A"/>
    <w:rsid w:val="00C11737"/>
    <w:rsid w:val="00C27281"/>
    <w:rsid w:val="00C34CCE"/>
    <w:rsid w:val="00C54405"/>
    <w:rsid w:val="00C6710D"/>
    <w:rsid w:val="00C73B29"/>
    <w:rsid w:val="00C852B8"/>
    <w:rsid w:val="00CD31D4"/>
    <w:rsid w:val="00CF6003"/>
    <w:rsid w:val="00D20C78"/>
    <w:rsid w:val="00D65259"/>
    <w:rsid w:val="00D73541"/>
    <w:rsid w:val="00D73DBF"/>
    <w:rsid w:val="00D84A64"/>
    <w:rsid w:val="00DB2E3B"/>
    <w:rsid w:val="00DB3AE6"/>
    <w:rsid w:val="00DC10FC"/>
    <w:rsid w:val="00DC2182"/>
    <w:rsid w:val="00DF4D03"/>
    <w:rsid w:val="00E01469"/>
    <w:rsid w:val="00E0464C"/>
    <w:rsid w:val="00E05414"/>
    <w:rsid w:val="00E13067"/>
    <w:rsid w:val="00E60B5D"/>
    <w:rsid w:val="00E72841"/>
    <w:rsid w:val="00E7326A"/>
    <w:rsid w:val="00E84A1F"/>
    <w:rsid w:val="00E869FB"/>
    <w:rsid w:val="00EA0647"/>
    <w:rsid w:val="00EB1A2F"/>
    <w:rsid w:val="00EC0420"/>
    <w:rsid w:val="00EC7DE3"/>
    <w:rsid w:val="00ED3604"/>
    <w:rsid w:val="00EF4034"/>
    <w:rsid w:val="00F22976"/>
    <w:rsid w:val="00F24D06"/>
    <w:rsid w:val="00F427B9"/>
    <w:rsid w:val="00F8152B"/>
    <w:rsid w:val="00F9359B"/>
    <w:rsid w:val="00FA1F40"/>
    <w:rsid w:val="00FA340A"/>
    <w:rsid w:val="00FB537E"/>
    <w:rsid w:val="00FD107C"/>
    <w:rsid w:val="00FD10F2"/>
    <w:rsid w:val="00FD5DB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9461E"/>
  <w15:chartTrackingRefBased/>
  <w15:docId w15:val="{9C025F3D-E9CF-4B34-9BD0-22A2EC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5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58EA"/>
    <w:pPr>
      <w:spacing w:after="0"/>
    </w:pPr>
  </w:style>
  <w:style w:type="table" w:styleId="ListTable4">
    <w:name w:val="List Table 4"/>
    <w:basedOn w:val="TableNormal"/>
    <w:uiPriority w:val="49"/>
    <w:rsid w:val="004E1C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0580E"/>
    <w:pPr>
      <w:spacing w:after="100"/>
      <w:ind w:left="440"/>
    </w:pPr>
  </w:style>
  <w:style w:type="paragraph" w:customStyle="1" w:styleId="SPLinfo">
    <w:name w:val="SPL_info"/>
    <w:basedOn w:val="Normal"/>
    <w:link w:val="SPLinfoChar"/>
    <w:qFormat/>
    <w:rsid w:val="008A3E77"/>
    <w:rPr>
      <w:i/>
    </w:rPr>
  </w:style>
  <w:style w:type="character" w:customStyle="1" w:styleId="SPLinfoChar">
    <w:name w:val="SPL_info Char"/>
    <w:basedOn w:val="DefaultParagraphFont"/>
    <w:link w:val="SPLinfo"/>
    <w:rsid w:val="008A3E77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602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6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6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3_TO_Technisch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2E2BA3DB74FC193A313C00884C1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812A4D0-1767-4B6C-8DBF-C1203DD8A567}"/>
      </w:docPartPr>
      <w:docPartBody>
        <w:p w:rsidR="001C214B" w:rsidRDefault="0032679A">
          <w:pPr>
            <w:pStyle w:val="A762E2BA3DB74FC193A313C00884C111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3BF81BBD844B88EF031D16CA1B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D5E39F-EAF4-4B7C-A0E0-A8F6E2CB4EB2}"/>
      </w:docPartPr>
      <w:docPartBody>
        <w:p w:rsidR="001C214B" w:rsidRDefault="0032679A">
          <w:pPr>
            <w:pStyle w:val="9CE3BF81BBD844B88EF031D16CA1B3B8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A407C9A52564211A84314AF1094FF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909B87-2886-4DD0-88A1-8BCAC15EB11A}"/>
      </w:docPartPr>
      <w:docPartBody>
        <w:p w:rsidR="001C214B" w:rsidRDefault="0032679A">
          <w:pPr>
            <w:pStyle w:val="8A407C9A52564211A84314AF1094FFDC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A4B36B357C24AC8B6332195E6A8E4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E2152-E63A-4617-AE9C-852BBAE19C85}"/>
      </w:docPartPr>
      <w:docPartBody>
        <w:p w:rsidR="001C214B" w:rsidRDefault="0032679A">
          <w:pPr>
            <w:pStyle w:val="2A4B36B357C24AC8B6332195E6A8E46B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4A1ACE769D948AE92110771A12878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E414C-8E85-48C2-94D5-24699AADE2BA}"/>
      </w:docPartPr>
      <w:docPartBody>
        <w:p w:rsidR="001C214B" w:rsidRDefault="0032679A" w:rsidP="0032679A">
          <w:pPr>
            <w:pStyle w:val="24A1ACE769D948AE92110771A128786F"/>
          </w:pPr>
          <w:r w:rsidRPr="0093389B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A"/>
    <w:rsid w:val="001C214B"/>
    <w:rsid w:val="0032679A"/>
    <w:rsid w:val="003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79A"/>
    <w:rPr>
      <w:color w:val="808080"/>
    </w:rPr>
  </w:style>
  <w:style w:type="paragraph" w:customStyle="1" w:styleId="A762E2BA3DB74FC193A313C00884C111">
    <w:name w:val="A762E2BA3DB74FC193A313C00884C111"/>
  </w:style>
  <w:style w:type="paragraph" w:customStyle="1" w:styleId="9CE3BF81BBD844B88EF031D16CA1B3B8">
    <w:name w:val="9CE3BF81BBD844B88EF031D16CA1B3B8"/>
  </w:style>
  <w:style w:type="paragraph" w:customStyle="1" w:styleId="8A407C9A52564211A84314AF1094FFDC">
    <w:name w:val="8A407C9A52564211A84314AF1094FFDC"/>
  </w:style>
  <w:style w:type="paragraph" w:customStyle="1" w:styleId="2A4B36B357C24AC8B6332195E6A8E46B">
    <w:name w:val="2A4B36B357C24AC8B6332195E6A8E46B"/>
  </w:style>
  <w:style w:type="paragraph" w:customStyle="1" w:styleId="24A1ACE769D948AE92110771A128786F">
    <w:name w:val="24A1ACE769D948AE92110771A128786F"/>
    <w:rsid w:val="00326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63D81-BCDC-41B3-B63B-E2FB6675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895242-86D5-49E9-9707-E41D3DFF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B1-K1-W3_TO_Technisch Ontwerp.dotx</Template>
  <TotalTime>0</TotalTime>
  <Pages>9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Femke Derks</cp:lastModifiedBy>
  <cp:revision>2</cp:revision>
  <cp:lastPrinted>2018-09-01T10:46:00Z</cp:lastPrinted>
  <dcterms:created xsi:type="dcterms:W3CDTF">2021-06-01T10:15:00Z</dcterms:created>
  <dcterms:modified xsi:type="dcterms:W3CDTF">2021-06-01T10:15:00Z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2048">
    <vt:lpwstr>13</vt:lpwstr>
  </property>
</Properties>
</file>
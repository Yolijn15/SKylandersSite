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7385" w14:textId="77777777" w:rsidR="00453A11" w:rsidRPr="00DC37DF" w:rsidRDefault="00DC37DF" w:rsidP="00EE40B7">
      <w:pPr>
        <w:pStyle w:val="Title"/>
        <w:tabs>
          <w:tab w:val="left" w:pos="7228"/>
        </w:tabs>
        <w:rPr>
          <w:lang w:val="en-GB"/>
        </w:rPr>
      </w:pPr>
      <w:proofErr w:type="spellStart"/>
      <w:r w:rsidRPr="00DC37DF">
        <w:rPr>
          <w:lang w:val="en-GB"/>
        </w:rPr>
        <w:t>Real</w:t>
      </w:r>
      <w:r>
        <w:rPr>
          <w:lang w:val="en-GB"/>
        </w:rPr>
        <w:t>isatie</w:t>
      </w:r>
      <w:r w:rsidR="00A974AD">
        <w:rPr>
          <w:lang w:val="en-GB"/>
        </w:rPr>
        <w:t>logboek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88EF590A279E42CE9F4FC9E9AC3E2EDF"/>
        </w:placeholder>
        <w:showingPlcHdr/>
        <w:text/>
      </w:sdtPr>
      <w:sdtEndPr/>
      <w:sdtContent>
        <w:p w14:paraId="1288A171" w14:textId="77777777" w:rsidR="008A2B7E" w:rsidRPr="00453A11" w:rsidRDefault="00D73DBF" w:rsidP="008A2B7E">
          <w:pPr>
            <w:rPr>
              <w:lang w:val="en-US"/>
            </w:rPr>
          </w:pPr>
          <w:r w:rsidRPr="00AD5369">
            <w:rPr>
              <w:rStyle w:val="PlaceholderText"/>
              <w:lang w:val="en-US"/>
            </w:rPr>
            <w:t>Click or tap here to enter text.</w:t>
          </w:r>
        </w:p>
      </w:sdtContent>
    </w:sdt>
    <w:p w14:paraId="1EA623A6" w14:textId="77777777" w:rsidR="008A2B7E" w:rsidRPr="00453A11" w:rsidRDefault="008A2B7E" w:rsidP="008A2B7E">
      <w:pPr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221143" w:rsidRPr="00194B4C" w14:paraId="3DB78C64" w14:textId="77777777" w:rsidTr="00A974AD">
        <w:tc>
          <w:tcPr>
            <w:tcW w:w="1601" w:type="dxa"/>
          </w:tcPr>
          <w:p w14:paraId="66B2689A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proofErr w:type="spellStart"/>
            <w:r w:rsidRPr="00221143">
              <w:rPr>
                <w:lang w:val="en-US"/>
              </w:rPr>
              <w:t>Versienummer</w:t>
            </w:r>
            <w:proofErr w:type="spellEnd"/>
            <w:r w:rsidRPr="00221143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6563B8DB" w14:textId="77777777" w:rsidR="00221143" w:rsidRPr="00221143" w:rsidRDefault="001B5D59" w:rsidP="00336A7E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DD0800E3E3C4F1E8325AF07C4770A03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  <w:bookmarkEnd w:id="0"/>
          </w:p>
        </w:tc>
      </w:tr>
      <w:tr w:rsidR="00221143" w:rsidRPr="00194B4C" w14:paraId="0A4214EE" w14:textId="77777777" w:rsidTr="00A974AD">
        <w:tc>
          <w:tcPr>
            <w:tcW w:w="1601" w:type="dxa"/>
          </w:tcPr>
          <w:p w14:paraId="4591A235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7F08A8D6" w14:textId="77777777" w:rsidR="00221143" w:rsidRPr="00221143" w:rsidRDefault="001B5D59" w:rsidP="00336A7E">
            <w:pPr>
              <w:pStyle w:val="NoSpacing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2BD250743B104B628A9C3792D97386CF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  <w:bookmarkEnd w:id="1"/>
          </w:p>
        </w:tc>
      </w:tr>
      <w:tr w:rsidR="00221143" w:rsidRPr="00194B4C" w14:paraId="0B39CFBF" w14:textId="77777777" w:rsidTr="00A974AD">
        <w:tc>
          <w:tcPr>
            <w:tcW w:w="1601" w:type="dxa"/>
          </w:tcPr>
          <w:p w14:paraId="24299341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6A02DF34" w14:textId="77777777" w:rsidR="00221143" w:rsidRPr="000534B2" w:rsidRDefault="001B5D59" w:rsidP="00336A7E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F19BCEE250174F0C8DF80C16F19054CE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43E37D8C" w14:textId="77777777" w:rsidR="00A963BC" w:rsidRPr="00AD5369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D5369">
        <w:rPr>
          <w:lang w:val="en-US"/>
        </w:rPr>
        <w:br w:type="page"/>
      </w:r>
    </w:p>
    <w:p w14:paraId="09542F51" w14:textId="77777777" w:rsidR="008A2B7E" w:rsidRPr="0093389B" w:rsidRDefault="008A2B7E" w:rsidP="008A2B7E">
      <w:pPr>
        <w:pStyle w:val="Heading1"/>
      </w:pPr>
      <w:bookmarkStart w:id="2" w:name="_Toc29287429"/>
      <w:r w:rsidRPr="0093389B">
        <w:lastRenderedPageBreak/>
        <w:t>Versiebeheer</w:t>
      </w:r>
      <w:bookmarkEnd w:id="2"/>
    </w:p>
    <w:p w14:paraId="7DA7E687" w14:textId="77777777" w:rsidR="008A2B7E" w:rsidRPr="0093389B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6CE9B146" w14:textId="77777777" w:rsidTr="00FD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D43BA69" w14:textId="77777777" w:rsidR="008A2B7E" w:rsidRPr="0093389B" w:rsidRDefault="008A2B7E" w:rsidP="00AF55D5">
            <w:pPr>
              <w:pStyle w:val="NoSpacing"/>
            </w:pPr>
            <w:r w:rsidRPr="0093389B">
              <w:t>Datum</w:t>
            </w:r>
          </w:p>
        </w:tc>
        <w:tc>
          <w:tcPr>
            <w:tcW w:w="788" w:type="dxa"/>
          </w:tcPr>
          <w:p w14:paraId="1A53213E" w14:textId="77777777" w:rsidR="008A2B7E" w:rsidRPr="0093389B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022F0BDD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61E6C392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72E90662" w14:textId="77777777" w:rsidTr="00FD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C42B739" w14:textId="429F5319" w:rsidR="008A2B7E" w:rsidRPr="0093389B" w:rsidRDefault="008200B4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8-6-2021</w:t>
            </w:r>
          </w:p>
        </w:tc>
        <w:tc>
          <w:tcPr>
            <w:tcW w:w="788" w:type="dxa"/>
          </w:tcPr>
          <w:p w14:paraId="067BFC06" w14:textId="7EA19DAD" w:rsidR="008A2B7E" w:rsidRPr="0093389B" w:rsidRDefault="008200B4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2" w:type="dxa"/>
          </w:tcPr>
          <w:p w14:paraId="5D801E63" w14:textId="403D4749" w:rsidR="008A2B7E" w:rsidRPr="0093389B" w:rsidRDefault="008200B4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Femke Derks</w:t>
            </w:r>
          </w:p>
        </w:tc>
        <w:tc>
          <w:tcPr>
            <w:tcW w:w="5339" w:type="dxa"/>
          </w:tcPr>
          <w:p w14:paraId="171A9C40" w14:textId="438DE248" w:rsidR="008A2B7E" w:rsidRPr="0093389B" w:rsidRDefault="008200B4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Logboek gestart.</w:t>
            </w:r>
          </w:p>
        </w:tc>
      </w:tr>
      <w:tr w:rsidR="008A2B7E" w:rsidRPr="0093389B" w14:paraId="4DB450BD" w14:textId="77777777" w:rsidTr="00FD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0A6D436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B280A23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5A19B78E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27A3B06F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792B4821" w14:textId="77777777" w:rsidTr="00FD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98A4844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90317DE" w14:textId="77777777" w:rsidR="008A2B7E" w:rsidRPr="0093389B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36B77E35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87199EF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35229605" w14:textId="77777777" w:rsidTr="00FD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C7AFFD2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5B4C911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39290B4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08C62914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208AC" w14:textId="77777777" w:rsidR="008A2B7E" w:rsidRPr="0093389B" w:rsidRDefault="008A2B7E" w:rsidP="008A2B7E">
      <w:pPr>
        <w:pStyle w:val="NoSpacing"/>
      </w:pPr>
    </w:p>
    <w:p w14:paraId="1C737392" w14:textId="77777777" w:rsidR="008A2B7E" w:rsidRPr="0093389B" w:rsidRDefault="008A2B7E">
      <w:r w:rsidRPr="0093389B">
        <w:br w:type="page"/>
      </w:r>
    </w:p>
    <w:p w14:paraId="14256DA7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7AEC4953" w14:textId="77777777" w:rsidR="008A2B7E" w:rsidRPr="0093389B" w:rsidRDefault="008A2B7E" w:rsidP="008A2B7E">
      <w:pPr>
        <w:pStyle w:val="NoSpacing"/>
      </w:pPr>
    </w:p>
    <w:p w14:paraId="55C5F50E" w14:textId="77777777" w:rsidR="00C75948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29287429" w:history="1">
        <w:r w:rsidR="00C75948" w:rsidRPr="00F155DA">
          <w:rPr>
            <w:rStyle w:val="Hyperlink"/>
            <w:noProof/>
          </w:rPr>
          <w:t>Versiebeheer</w:t>
        </w:r>
        <w:r w:rsidR="00C75948">
          <w:rPr>
            <w:noProof/>
            <w:webHidden/>
          </w:rPr>
          <w:tab/>
        </w:r>
        <w:r w:rsidR="00C75948">
          <w:rPr>
            <w:noProof/>
            <w:webHidden/>
          </w:rPr>
          <w:fldChar w:fldCharType="begin"/>
        </w:r>
        <w:r w:rsidR="00C75948">
          <w:rPr>
            <w:noProof/>
            <w:webHidden/>
          </w:rPr>
          <w:instrText xml:space="preserve"> PAGEREF _Toc29287429 \h </w:instrText>
        </w:r>
        <w:r w:rsidR="00C75948">
          <w:rPr>
            <w:noProof/>
            <w:webHidden/>
          </w:rPr>
        </w:r>
        <w:r w:rsidR="00C75948">
          <w:rPr>
            <w:noProof/>
            <w:webHidden/>
          </w:rPr>
          <w:fldChar w:fldCharType="separate"/>
        </w:r>
        <w:r w:rsidR="00C75948">
          <w:rPr>
            <w:noProof/>
            <w:webHidden/>
          </w:rPr>
          <w:t>2</w:t>
        </w:r>
        <w:r w:rsidR="00C75948">
          <w:rPr>
            <w:noProof/>
            <w:webHidden/>
          </w:rPr>
          <w:fldChar w:fldCharType="end"/>
        </w:r>
      </w:hyperlink>
    </w:p>
    <w:p w14:paraId="2656F653" w14:textId="77777777" w:rsidR="00C75948" w:rsidRDefault="001B5D5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430" w:history="1">
        <w:r w:rsidR="00C75948" w:rsidRPr="00F155DA">
          <w:rPr>
            <w:rStyle w:val="Hyperlink"/>
            <w:noProof/>
          </w:rPr>
          <w:t>Inleiding</w:t>
        </w:r>
        <w:r w:rsidR="00C75948">
          <w:rPr>
            <w:noProof/>
            <w:webHidden/>
          </w:rPr>
          <w:tab/>
        </w:r>
        <w:r w:rsidR="00C75948">
          <w:rPr>
            <w:noProof/>
            <w:webHidden/>
          </w:rPr>
          <w:fldChar w:fldCharType="begin"/>
        </w:r>
        <w:r w:rsidR="00C75948">
          <w:rPr>
            <w:noProof/>
            <w:webHidden/>
          </w:rPr>
          <w:instrText xml:space="preserve"> PAGEREF _Toc29287430 \h </w:instrText>
        </w:r>
        <w:r w:rsidR="00C75948">
          <w:rPr>
            <w:noProof/>
            <w:webHidden/>
          </w:rPr>
        </w:r>
        <w:r w:rsidR="00C75948">
          <w:rPr>
            <w:noProof/>
            <w:webHidden/>
          </w:rPr>
          <w:fldChar w:fldCharType="separate"/>
        </w:r>
        <w:r w:rsidR="00C75948">
          <w:rPr>
            <w:noProof/>
            <w:webHidden/>
          </w:rPr>
          <w:t>4</w:t>
        </w:r>
        <w:r w:rsidR="00C75948">
          <w:rPr>
            <w:noProof/>
            <w:webHidden/>
          </w:rPr>
          <w:fldChar w:fldCharType="end"/>
        </w:r>
      </w:hyperlink>
    </w:p>
    <w:p w14:paraId="713498A1" w14:textId="77777777" w:rsidR="00C75948" w:rsidRDefault="001B5D5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431" w:history="1">
        <w:r w:rsidR="00C75948" w:rsidRPr="00F155DA">
          <w:rPr>
            <w:rStyle w:val="Hyperlink"/>
            <w:noProof/>
          </w:rPr>
          <w:t>Over dit document</w:t>
        </w:r>
        <w:r w:rsidR="00C75948">
          <w:rPr>
            <w:noProof/>
            <w:webHidden/>
          </w:rPr>
          <w:tab/>
        </w:r>
        <w:r w:rsidR="00C75948">
          <w:rPr>
            <w:noProof/>
            <w:webHidden/>
          </w:rPr>
          <w:fldChar w:fldCharType="begin"/>
        </w:r>
        <w:r w:rsidR="00C75948">
          <w:rPr>
            <w:noProof/>
            <w:webHidden/>
          </w:rPr>
          <w:instrText xml:space="preserve"> PAGEREF _Toc29287431 \h </w:instrText>
        </w:r>
        <w:r w:rsidR="00C75948">
          <w:rPr>
            <w:noProof/>
            <w:webHidden/>
          </w:rPr>
        </w:r>
        <w:r w:rsidR="00C75948">
          <w:rPr>
            <w:noProof/>
            <w:webHidden/>
          </w:rPr>
          <w:fldChar w:fldCharType="separate"/>
        </w:r>
        <w:r w:rsidR="00C75948">
          <w:rPr>
            <w:noProof/>
            <w:webHidden/>
          </w:rPr>
          <w:t>4</w:t>
        </w:r>
        <w:r w:rsidR="00C75948">
          <w:rPr>
            <w:noProof/>
            <w:webHidden/>
          </w:rPr>
          <w:fldChar w:fldCharType="end"/>
        </w:r>
      </w:hyperlink>
    </w:p>
    <w:p w14:paraId="09D04776" w14:textId="77777777" w:rsidR="00C75948" w:rsidRDefault="001B5D5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432" w:history="1">
        <w:r w:rsidR="00C75948" w:rsidRPr="00F155DA">
          <w:rPr>
            <w:rStyle w:val="Hyperlink"/>
            <w:noProof/>
          </w:rPr>
          <w:t>Over het project en de opdrachtgever</w:t>
        </w:r>
        <w:r w:rsidR="00C75948">
          <w:rPr>
            <w:noProof/>
            <w:webHidden/>
          </w:rPr>
          <w:tab/>
        </w:r>
        <w:r w:rsidR="00C75948">
          <w:rPr>
            <w:noProof/>
            <w:webHidden/>
          </w:rPr>
          <w:fldChar w:fldCharType="begin"/>
        </w:r>
        <w:r w:rsidR="00C75948">
          <w:rPr>
            <w:noProof/>
            <w:webHidden/>
          </w:rPr>
          <w:instrText xml:space="preserve"> PAGEREF _Toc29287432 \h </w:instrText>
        </w:r>
        <w:r w:rsidR="00C75948">
          <w:rPr>
            <w:noProof/>
            <w:webHidden/>
          </w:rPr>
        </w:r>
        <w:r w:rsidR="00C75948">
          <w:rPr>
            <w:noProof/>
            <w:webHidden/>
          </w:rPr>
          <w:fldChar w:fldCharType="separate"/>
        </w:r>
        <w:r w:rsidR="00C75948">
          <w:rPr>
            <w:noProof/>
            <w:webHidden/>
          </w:rPr>
          <w:t>4</w:t>
        </w:r>
        <w:r w:rsidR="00C75948">
          <w:rPr>
            <w:noProof/>
            <w:webHidden/>
          </w:rPr>
          <w:fldChar w:fldCharType="end"/>
        </w:r>
      </w:hyperlink>
    </w:p>
    <w:p w14:paraId="16522DCC" w14:textId="77777777" w:rsidR="00C75948" w:rsidRDefault="001B5D5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433" w:history="1">
        <w:r w:rsidR="00C75948" w:rsidRPr="00F155DA">
          <w:rPr>
            <w:rStyle w:val="Hyperlink"/>
            <w:noProof/>
          </w:rPr>
          <w:t>Detailplanning realisatiefase</w:t>
        </w:r>
        <w:r w:rsidR="00C75948">
          <w:rPr>
            <w:noProof/>
            <w:webHidden/>
          </w:rPr>
          <w:tab/>
        </w:r>
        <w:r w:rsidR="00C75948">
          <w:rPr>
            <w:noProof/>
            <w:webHidden/>
          </w:rPr>
          <w:fldChar w:fldCharType="begin"/>
        </w:r>
        <w:r w:rsidR="00C75948">
          <w:rPr>
            <w:noProof/>
            <w:webHidden/>
          </w:rPr>
          <w:instrText xml:space="preserve"> PAGEREF _Toc29287433 \h </w:instrText>
        </w:r>
        <w:r w:rsidR="00C75948">
          <w:rPr>
            <w:noProof/>
            <w:webHidden/>
          </w:rPr>
        </w:r>
        <w:r w:rsidR="00C75948">
          <w:rPr>
            <w:noProof/>
            <w:webHidden/>
          </w:rPr>
          <w:fldChar w:fldCharType="separate"/>
        </w:r>
        <w:r w:rsidR="00C75948">
          <w:rPr>
            <w:noProof/>
            <w:webHidden/>
          </w:rPr>
          <w:t>4</w:t>
        </w:r>
        <w:r w:rsidR="00C75948">
          <w:rPr>
            <w:noProof/>
            <w:webHidden/>
          </w:rPr>
          <w:fldChar w:fldCharType="end"/>
        </w:r>
      </w:hyperlink>
    </w:p>
    <w:p w14:paraId="69B399DD" w14:textId="77777777" w:rsidR="00C75948" w:rsidRDefault="001B5D5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434" w:history="1">
        <w:r w:rsidR="00C75948" w:rsidRPr="00F155DA">
          <w:rPr>
            <w:rStyle w:val="Hyperlink"/>
            <w:noProof/>
          </w:rPr>
          <w:t>Wijzigingen ten opzichte van FO en TO</w:t>
        </w:r>
        <w:r w:rsidR="00C75948">
          <w:rPr>
            <w:noProof/>
            <w:webHidden/>
          </w:rPr>
          <w:tab/>
        </w:r>
        <w:r w:rsidR="00C75948">
          <w:rPr>
            <w:noProof/>
            <w:webHidden/>
          </w:rPr>
          <w:fldChar w:fldCharType="begin"/>
        </w:r>
        <w:r w:rsidR="00C75948">
          <w:rPr>
            <w:noProof/>
            <w:webHidden/>
          </w:rPr>
          <w:instrText xml:space="preserve"> PAGEREF _Toc29287434 \h </w:instrText>
        </w:r>
        <w:r w:rsidR="00C75948">
          <w:rPr>
            <w:noProof/>
            <w:webHidden/>
          </w:rPr>
        </w:r>
        <w:r w:rsidR="00C75948">
          <w:rPr>
            <w:noProof/>
            <w:webHidden/>
          </w:rPr>
          <w:fldChar w:fldCharType="separate"/>
        </w:r>
        <w:r w:rsidR="00C75948">
          <w:rPr>
            <w:noProof/>
            <w:webHidden/>
          </w:rPr>
          <w:t>4</w:t>
        </w:r>
        <w:r w:rsidR="00C75948">
          <w:rPr>
            <w:noProof/>
            <w:webHidden/>
          </w:rPr>
          <w:fldChar w:fldCharType="end"/>
        </w:r>
      </w:hyperlink>
    </w:p>
    <w:p w14:paraId="2A229A50" w14:textId="77777777" w:rsidR="00C75948" w:rsidRDefault="001B5D5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435" w:history="1">
        <w:r w:rsidR="00C75948" w:rsidRPr="00F155DA">
          <w:rPr>
            <w:rStyle w:val="Hyperlink"/>
            <w:noProof/>
          </w:rPr>
          <w:t>Realisatielog</w:t>
        </w:r>
        <w:r w:rsidR="00C75948">
          <w:rPr>
            <w:noProof/>
            <w:webHidden/>
          </w:rPr>
          <w:tab/>
        </w:r>
        <w:r w:rsidR="00C75948">
          <w:rPr>
            <w:noProof/>
            <w:webHidden/>
          </w:rPr>
          <w:fldChar w:fldCharType="begin"/>
        </w:r>
        <w:r w:rsidR="00C75948">
          <w:rPr>
            <w:noProof/>
            <w:webHidden/>
          </w:rPr>
          <w:instrText xml:space="preserve"> PAGEREF _Toc29287435 \h </w:instrText>
        </w:r>
        <w:r w:rsidR="00C75948">
          <w:rPr>
            <w:noProof/>
            <w:webHidden/>
          </w:rPr>
        </w:r>
        <w:r w:rsidR="00C75948">
          <w:rPr>
            <w:noProof/>
            <w:webHidden/>
          </w:rPr>
          <w:fldChar w:fldCharType="separate"/>
        </w:r>
        <w:r w:rsidR="00C75948">
          <w:rPr>
            <w:noProof/>
            <w:webHidden/>
          </w:rPr>
          <w:t>4</w:t>
        </w:r>
        <w:r w:rsidR="00C75948">
          <w:rPr>
            <w:noProof/>
            <w:webHidden/>
          </w:rPr>
          <w:fldChar w:fldCharType="end"/>
        </w:r>
      </w:hyperlink>
    </w:p>
    <w:p w14:paraId="0C86BF8A" w14:textId="77777777" w:rsidR="008A2B7E" w:rsidRPr="0093389B" w:rsidRDefault="008A2B7E" w:rsidP="0015692D">
      <w:pPr>
        <w:pStyle w:val="NoSpacing"/>
      </w:pPr>
      <w:r w:rsidRPr="0093389B">
        <w:fldChar w:fldCharType="end"/>
      </w:r>
    </w:p>
    <w:p w14:paraId="286EC7C2" w14:textId="77777777" w:rsidR="008A2B7E" w:rsidRPr="0093389B" w:rsidRDefault="008A2B7E" w:rsidP="0015692D">
      <w:pPr>
        <w:pStyle w:val="NoSpacing"/>
      </w:pPr>
    </w:p>
    <w:p w14:paraId="3CF220EA" w14:textId="77777777" w:rsidR="008A2B7E" w:rsidRPr="0093389B" w:rsidRDefault="008A2B7E" w:rsidP="0015692D">
      <w:pPr>
        <w:pStyle w:val="NoSpacing"/>
      </w:pPr>
      <w:r w:rsidRPr="0093389B">
        <w:br w:type="page"/>
      </w:r>
    </w:p>
    <w:p w14:paraId="2FE576C4" w14:textId="77777777" w:rsidR="0015692D" w:rsidRPr="0093389B" w:rsidRDefault="0015692D" w:rsidP="003A2EE7">
      <w:pPr>
        <w:pStyle w:val="Heading1"/>
      </w:pPr>
      <w:bookmarkStart w:id="3" w:name="_Toc29287430"/>
      <w:r w:rsidRPr="0093389B">
        <w:lastRenderedPageBreak/>
        <w:t>Inleiding</w:t>
      </w:r>
      <w:bookmarkEnd w:id="3"/>
    </w:p>
    <w:p w14:paraId="110A1B2B" w14:textId="77777777" w:rsidR="00A50A4E" w:rsidRPr="0093389B" w:rsidRDefault="00C27281" w:rsidP="00C27281">
      <w:pPr>
        <w:pStyle w:val="Heading2"/>
      </w:pPr>
      <w:bookmarkStart w:id="4" w:name="_Toc29287431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4BC0EB8E" w14:textId="77777777" w:rsidR="00C27281" w:rsidRPr="0093389B" w:rsidRDefault="00FD6E1D" w:rsidP="00382452">
      <w:r>
        <w:t xml:space="preserve">In dit document wordt (een verwijzing naar) een detailplanning voor de realisatie van de applicatie opgenomen. Verder wordt er in </w:t>
      </w:r>
      <w:r w:rsidR="000E5DAC">
        <w:t>dit</w:t>
      </w:r>
      <w:r>
        <w:t xml:space="preserve"> document een logboek bijgehouden tijdens de realisatie, waarbij afwijkingen ten opzichte van </w:t>
      </w:r>
      <w:r w:rsidR="00C75948">
        <w:t xml:space="preserve">het </w:t>
      </w:r>
      <w:r>
        <w:t xml:space="preserve">ontwerp worden vastgelegd. </w:t>
      </w:r>
    </w:p>
    <w:p w14:paraId="4319837F" w14:textId="77777777" w:rsidR="00741E0E" w:rsidRPr="0093389B" w:rsidRDefault="00741E0E" w:rsidP="00AF55D5">
      <w:pPr>
        <w:pStyle w:val="Heading2"/>
      </w:pPr>
      <w:bookmarkStart w:id="5" w:name="_Toc29287432"/>
      <w:r w:rsidRPr="0093389B">
        <w:t>Over het project en de opdrachtgever</w:t>
      </w:r>
      <w:bookmarkEnd w:id="5"/>
    </w:p>
    <w:p w14:paraId="44D681F8" w14:textId="681A614C" w:rsidR="00C27281" w:rsidRPr="00070B34" w:rsidRDefault="00070B34" w:rsidP="00A974AD">
      <w:pPr>
        <w:pStyle w:val="SPLinfo"/>
        <w:rPr>
          <w:i w:val="0"/>
          <w:iCs/>
        </w:rPr>
      </w:pPr>
      <w:r w:rsidRPr="00070B34">
        <w:rPr>
          <w:i w:val="0"/>
          <w:iCs/>
        </w:rPr>
        <w:t xml:space="preserve">Voor het project over </w:t>
      </w:r>
      <w:proofErr w:type="spellStart"/>
      <w:r w:rsidRPr="00070B34">
        <w:rPr>
          <w:i w:val="0"/>
          <w:iCs/>
        </w:rPr>
        <w:t>Skylanders</w:t>
      </w:r>
      <w:proofErr w:type="spellEnd"/>
      <w:r w:rsidRPr="00070B34">
        <w:rPr>
          <w:i w:val="0"/>
          <w:iCs/>
        </w:rPr>
        <w:t xml:space="preserve"> hebben wij een realisatielogboek gemaakt, daarin is bijgehouden wat er per dag is gedaan, dit is het minimale van wat er die dag is gebeurd.</w:t>
      </w:r>
    </w:p>
    <w:p w14:paraId="7444D0F8" w14:textId="053A7EE1" w:rsidR="0015692D" w:rsidRDefault="00DC37DF" w:rsidP="00DC37DF">
      <w:pPr>
        <w:pStyle w:val="Heading1"/>
      </w:pPr>
      <w:bookmarkStart w:id="6" w:name="_Toc29287433"/>
      <w:r>
        <w:t>Detailplanning realisatiefase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2218"/>
        <w:gridCol w:w="2568"/>
        <w:gridCol w:w="2256"/>
      </w:tblGrid>
      <w:tr w:rsidR="00070B34" w14:paraId="2F6FA827" w14:textId="77777777" w:rsidTr="008E4747">
        <w:trPr>
          <w:trHeight w:val="326"/>
        </w:trPr>
        <w:tc>
          <w:tcPr>
            <w:tcW w:w="1965" w:type="dxa"/>
          </w:tcPr>
          <w:p w14:paraId="2CE90415" w14:textId="77777777" w:rsidR="00070B34" w:rsidRPr="008200B4" w:rsidRDefault="00070B34" w:rsidP="0012259A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200B4">
              <w:rPr>
                <w:b/>
                <w:bCs/>
                <w:i/>
                <w:iCs/>
                <w:sz w:val="28"/>
                <w:szCs w:val="28"/>
              </w:rPr>
              <w:t>Datum</w:t>
            </w:r>
          </w:p>
        </w:tc>
        <w:tc>
          <w:tcPr>
            <w:tcW w:w="2218" w:type="dxa"/>
          </w:tcPr>
          <w:p w14:paraId="024E634A" w14:textId="77777777" w:rsidR="00070B34" w:rsidRPr="008200B4" w:rsidRDefault="00070B34" w:rsidP="0012259A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200B4">
              <w:rPr>
                <w:b/>
                <w:bCs/>
                <w:i/>
                <w:iCs/>
                <w:sz w:val="28"/>
                <w:szCs w:val="28"/>
              </w:rPr>
              <w:t>Activiteit</w:t>
            </w:r>
          </w:p>
        </w:tc>
        <w:tc>
          <w:tcPr>
            <w:tcW w:w="2568" w:type="dxa"/>
          </w:tcPr>
          <w:p w14:paraId="1443B034" w14:textId="77777777" w:rsidR="00070B34" w:rsidRPr="008200B4" w:rsidRDefault="00070B34" w:rsidP="0012259A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200B4">
              <w:rPr>
                <w:b/>
                <w:bCs/>
                <w:i/>
                <w:iCs/>
                <w:sz w:val="28"/>
                <w:szCs w:val="28"/>
              </w:rPr>
              <w:t>Uren</w:t>
            </w:r>
          </w:p>
        </w:tc>
        <w:tc>
          <w:tcPr>
            <w:tcW w:w="2256" w:type="dxa"/>
          </w:tcPr>
          <w:p w14:paraId="03CB75B7" w14:textId="77777777" w:rsidR="00070B34" w:rsidRPr="008200B4" w:rsidRDefault="00070B34" w:rsidP="0012259A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Naam</w:t>
            </w:r>
          </w:p>
        </w:tc>
      </w:tr>
      <w:tr w:rsidR="00070B34" w14:paraId="03C6FAD8" w14:textId="77777777" w:rsidTr="008E4747">
        <w:trPr>
          <w:trHeight w:val="781"/>
        </w:trPr>
        <w:tc>
          <w:tcPr>
            <w:tcW w:w="1965" w:type="dxa"/>
          </w:tcPr>
          <w:p w14:paraId="69929C42" w14:textId="77777777" w:rsidR="00070B34" w:rsidRDefault="00070B34" w:rsidP="0012259A">
            <w:r>
              <w:t>10 mei</w:t>
            </w:r>
          </w:p>
        </w:tc>
        <w:tc>
          <w:tcPr>
            <w:tcW w:w="2218" w:type="dxa"/>
          </w:tcPr>
          <w:p w14:paraId="388183BE" w14:textId="77777777" w:rsidR="00070B34" w:rsidRDefault="00070B34" w:rsidP="0012259A">
            <w:r>
              <w:t>Begonnen proftaak, presentatie maken + presenteren</w:t>
            </w:r>
          </w:p>
        </w:tc>
        <w:tc>
          <w:tcPr>
            <w:tcW w:w="2568" w:type="dxa"/>
          </w:tcPr>
          <w:p w14:paraId="5BA7DBD9" w14:textId="77777777" w:rsidR="00070B34" w:rsidRDefault="00070B34" w:rsidP="0012259A">
            <w:r>
              <w:t>-</w:t>
            </w:r>
          </w:p>
        </w:tc>
        <w:tc>
          <w:tcPr>
            <w:tcW w:w="2256" w:type="dxa"/>
          </w:tcPr>
          <w:p w14:paraId="51AA0D24" w14:textId="77777777" w:rsidR="00070B34" w:rsidRDefault="00070B34" w:rsidP="0012259A"/>
        </w:tc>
      </w:tr>
      <w:tr w:rsidR="00070B34" w14:paraId="17A760B0" w14:textId="77777777" w:rsidTr="008E4747">
        <w:trPr>
          <w:trHeight w:val="2087"/>
        </w:trPr>
        <w:tc>
          <w:tcPr>
            <w:tcW w:w="1965" w:type="dxa"/>
          </w:tcPr>
          <w:p w14:paraId="0391DF01" w14:textId="77777777" w:rsidR="00070B34" w:rsidRDefault="00070B34" w:rsidP="0012259A">
            <w:r>
              <w:t>7-6</w:t>
            </w:r>
          </w:p>
        </w:tc>
        <w:tc>
          <w:tcPr>
            <w:tcW w:w="2218" w:type="dxa"/>
          </w:tcPr>
          <w:p w14:paraId="0E24D520" w14:textId="77777777" w:rsidR="00070B34" w:rsidRDefault="00070B34" w:rsidP="0012259A">
            <w:r>
              <w:t xml:space="preserve">Website </w:t>
            </w:r>
            <w:proofErr w:type="spellStart"/>
            <w:r>
              <w:t>css</w:t>
            </w:r>
            <w:proofErr w:type="spellEnd"/>
            <w:r>
              <w:t xml:space="preserve"> kolommen gemaakt waar </w:t>
            </w:r>
            <w:proofErr w:type="spellStart"/>
            <w:r>
              <w:t>php</w:t>
            </w:r>
            <w:proofErr w:type="spellEnd"/>
            <w:r>
              <w:t xml:space="preserve"> info in kan. </w:t>
            </w:r>
          </w:p>
          <w:p w14:paraId="3610E319" w14:textId="77777777" w:rsidR="00070B34" w:rsidRDefault="00070B34" w:rsidP="0012259A">
            <w:r>
              <w:t xml:space="preserve">Tot nu toe: kolommen +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  <w:p w14:paraId="40E511F2" w14:textId="77777777" w:rsidR="00070B34" w:rsidRDefault="00070B34" w:rsidP="0012259A">
            <w:r>
              <w:t>Gesprek gehad over starten van het logboek</w:t>
            </w:r>
          </w:p>
        </w:tc>
        <w:tc>
          <w:tcPr>
            <w:tcW w:w="2568" w:type="dxa"/>
          </w:tcPr>
          <w:p w14:paraId="2EEE3EEA" w14:textId="77777777" w:rsidR="00070B34" w:rsidRDefault="00070B34" w:rsidP="0012259A">
            <w:r>
              <w:t>2,5</w:t>
            </w:r>
          </w:p>
        </w:tc>
        <w:tc>
          <w:tcPr>
            <w:tcW w:w="2256" w:type="dxa"/>
          </w:tcPr>
          <w:p w14:paraId="04F07439" w14:textId="77777777" w:rsidR="00070B34" w:rsidRDefault="00070B34" w:rsidP="0012259A">
            <w:r>
              <w:t>Hele groep</w:t>
            </w:r>
          </w:p>
        </w:tc>
      </w:tr>
      <w:tr w:rsidR="00070B34" w14:paraId="53C0AB9E" w14:textId="77777777" w:rsidTr="008E4747">
        <w:trPr>
          <w:trHeight w:val="1831"/>
        </w:trPr>
        <w:tc>
          <w:tcPr>
            <w:tcW w:w="1965" w:type="dxa"/>
          </w:tcPr>
          <w:p w14:paraId="0B34F956" w14:textId="77777777" w:rsidR="00070B34" w:rsidRDefault="00070B34" w:rsidP="0012259A">
            <w:r>
              <w:t>8-6</w:t>
            </w:r>
          </w:p>
        </w:tc>
        <w:tc>
          <w:tcPr>
            <w:tcW w:w="2218" w:type="dxa"/>
          </w:tcPr>
          <w:p w14:paraId="0A4E10F7" w14:textId="77777777" w:rsidR="00070B34" w:rsidRDefault="00070B34" w:rsidP="0012259A">
            <w:r>
              <w:t>Verder gewerkt aan de indeling van de website voordat de database erin kan.</w:t>
            </w:r>
          </w:p>
          <w:p w14:paraId="6FED9A76" w14:textId="77777777" w:rsidR="00070B34" w:rsidRDefault="00070B34" w:rsidP="0012259A">
            <w:r>
              <w:t>Database vullen begonnen en NFC reader gecheckt</w:t>
            </w:r>
          </w:p>
        </w:tc>
        <w:tc>
          <w:tcPr>
            <w:tcW w:w="2568" w:type="dxa"/>
          </w:tcPr>
          <w:p w14:paraId="094B8CB1" w14:textId="77777777" w:rsidR="00070B34" w:rsidRDefault="00070B34" w:rsidP="0012259A">
            <w:r>
              <w:t>5</w:t>
            </w:r>
          </w:p>
        </w:tc>
        <w:tc>
          <w:tcPr>
            <w:tcW w:w="2256" w:type="dxa"/>
          </w:tcPr>
          <w:p w14:paraId="32612477" w14:textId="77777777" w:rsidR="00070B34" w:rsidRDefault="00070B34" w:rsidP="0012259A">
            <w:proofErr w:type="spellStart"/>
            <w:r>
              <w:t>Yolijn</w:t>
            </w:r>
            <w:proofErr w:type="spellEnd"/>
            <w:r>
              <w:t>, Femke , Elise Finn</w:t>
            </w:r>
          </w:p>
        </w:tc>
      </w:tr>
      <w:tr w:rsidR="00070B34" w:rsidRPr="00194B4C" w14:paraId="5D149F27" w14:textId="77777777" w:rsidTr="008E4747">
        <w:trPr>
          <w:trHeight w:val="1819"/>
        </w:trPr>
        <w:tc>
          <w:tcPr>
            <w:tcW w:w="1965" w:type="dxa"/>
          </w:tcPr>
          <w:p w14:paraId="2184A3B1" w14:textId="77777777" w:rsidR="00070B34" w:rsidRDefault="00070B34" w:rsidP="0012259A">
            <w:r>
              <w:t>9-6</w:t>
            </w:r>
          </w:p>
        </w:tc>
        <w:tc>
          <w:tcPr>
            <w:tcW w:w="2218" w:type="dxa"/>
          </w:tcPr>
          <w:p w14:paraId="7888883A" w14:textId="77777777" w:rsidR="00070B34" w:rsidRDefault="00070B34" w:rsidP="0012259A">
            <w:r>
              <w:t>Configuratieoverzicht begonnen en afgemaakt</w:t>
            </w:r>
          </w:p>
          <w:p w14:paraId="28DF0B7D" w14:textId="77777777" w:rsidR="00070B34" w:rsidRDefault="00070B34" w:rsidP="0012259A">
            <w:r>
              <w:t xml:space="preserve">Database verder vullen en Verder met </w:t>
            </w:r>
            <w:proofErr w:type="spellStart"/>
            <w:r>
              <w:t>css</w:t>
            </w:r>
            <w:proofErr w:type="spellEnd"/>
            <w:r>
              <w:t xml:space="preserve"> van de website</w:t>
            </w:r>
          </w:p>
          <w:p w14:paraId="0FC87BFA" w14:textId="77777777" w:rsidR="00070B34" w:rsidRDefault="00070B34" w:rsidP="0012259A">
            <w:r>
              <w:t xml:space="preserve">(eind </w:t>
            </w:r>
            <w:proofErr w:type="spellStart"/>
            <w:r>
              <w:t>vd</w:t>
            </w:r>
            <w:proofErr w:type="spellEnd"/>
            <w:r>
              <w:t xml:space="preserve"> dag </w:t>
            </w:r>
            <w:proofErr w:type="spellStart"/>
            <w:r>
              <w:t>github</w:t>
            </w:r>
            <w:proofErr w:type="spellEnd"/>
            <w:r>
              <w:t>)</w:t>
            </w:r>
          </w:p>
        </w:tc>
        <w:tc>
          <w:tcPr>
            <w:tcW w:w="2568" w:type="dxa"/>
          </w:tcPr>
          <w:p w14:paraId="1948D6D3" w14:textId="77777777" w:rsidR="00070B34" w:rsidRDefault="00070B34" w:rsidP="0012259A">
            <w:r>
              <w:t>5</w:t>
            </w:r>
          </w:p>
        </w:tc>
        <w:tc>
          <w:tcPr>
            <w:tcW w:w="2256" w:type="dxa"/>
          </w:tcPr>
          <w:p w14:paraId="1A662E8D" w14:textId="77777777" w:rsidR="00070B34" w:rsidRPr="00194B4C" w:rsidRDefault="00070B34" w:rsidP="0012259A">
            <w:pPr>
              <w:rPr>
                <w:lang w:val="en-AU"/>
              </w:rPr>
            </w:pPr>
            <w:proofErr w:type="spellStart"/>
            <w:r w:rsidRPr="00194B4C">
              <w:rPr>
                <w:lang w:val="en-AU"/>
              </w:rPr>
              <w:t>Meryem</w:t>
            </w:r>
            <w:proofErr w:type="spellEnd"/>
            <w:r w:rsidRPr="00194B4C">
              <w:rPr>
                <w:lang w:val="en-AU"/>
              </w:rPr>
              <w:t xml:space="preserve">, Elise, </w:t>
            </w:r>
            <w:proofErr w:type="spellStart"/>
            <w:r w:rsidRPr="00194B4C">
              <w:rPr>
                <w:lang w:val="en-AU"/>
              </w:rPr>
              <w:t>Finn,Femke,Y</w:t>
            </w:r>
            <w:r>
              <w:rPr>
                <w:lang w:val="en-AU"/>
              </w:rPr>
              <w:t>olijn</w:t>
            </w:r>
            <w:proofErr w:type="spellEnd"/>
          </w:p>
        </w:tc>
      </w:tr>
      <w:tr w:rsidR="00070B34" w14:paraId="697FFE1B" w14:textId="77777777" w:rsidTr="008E4747">
        <w:trPr>
          <w:trHeight w:val="781"/>
        </w:trPr>
        <w:tc>
          <w:tcPr>
            <w:tcW w:w="1965" w:type="dxa"/>
          </w:tcPr>
          <w:p w14:paraId="7B2A8364" w14:textId="77777777" w:rsidR="00070B34" w:rsidRDefault="00070B34" w:rsidP="0012259A">
            <w:r>
              <w:t>10-6</w:t>
            </w:r>
          </w:p>
        </w:tc>
        <w:tc>
          <w:tcPr>
            <w:tcW w:w="2218" w:type="dxa"/>
          </w:tcPr>
          <w:p w14:paraId="28FF8692" w14:textId="77777777" w:rsidR="00070B34" w:rsidRDefault="00070B34" w:rsidP="0012259A">
            <w:proofErr w:type="spellStart"/>
            <w:r>
              <w:t>Php</w:t>
            </w:r>
            <w:proofErr w:type="spellEnd"/>
            <w:r>
              <w:t xml:space="preserve"> aan HTML gekoppeld, begonnen aan technische poster </w:t>
            </w:r>
          </w:p>
        </w:tc>
        <w:tc>
          <w:tcPr>
            <w:tcW w:w="2568" w:type="dxa"/>
          </w:tcPr>
          <w:p w14:paraId="6DDA5099" w14:textId="77777777" w:rsidR="00070B34" w:rsidRDefault="00070B34" w:rsidP="0012259A">
            <w:r>
              <w:t>5</w:t>
            </w:r>
          </w:p>
        </w:tc>
        <w:tc>
          <w:tcPr>
            <w:tcW w:w="2256" w:type="dxa"/>
          </w:tcPr>
          <w:p w14:paraId="6B52FB4F" w14:textId="77777777" w:rsidR="00070B34" w:rsidRDefault="00070B34" w:rsidP="0012259A">
            <w:r>
              <w:t xml:space="preserve">Elise Femke </w:t>
            </w:r>
            <w:proofErr w:type="spellStart"/>
            <w:r>
              <w:t>Yolijn</w:t>
            </w:r>
            <w:proofErr w:type="spellEnd"/>
          </w:p>
        </w:tc>
      </w:tr>
      <w:tr w:rsidR="00070B34" w14:paraId="30DB8CBE" w14:textId="77777777" w:rsidTr="008E4747">
        <w:trPr>
          <w:trHeight w:val="524"/>
        </w:trPr>
        <w:tc>
          <w:tcPr>
            <w:tcW w:w="1965" w:type="dxa"/>
          </w:tcPr>
          <w:p w14:paraId="6E444E1D" w14:textId="77777777" w:rsidR="00070B34" w:rsidRDefault="00070B34" w:rsidP="0012259A">
            <w:r>
              <w:t>11-6</w:t>
            </w:r>
          </w:p>
        </w:tc>
        <w:tc>
          <w:tcPr>
            <w:tcW w:w="2218" w:type="dxa"/>
          </w:tcPr>
          <w:p w14:paraId="4D75957C" w14:textId="77777777" w:rsidR="00070B34" w:rsidRDefault="00070B34" w:rsidP="0012259A">
            <w:proofErr w:type="spellStart"/>
            <w:r>
              <w:t>Arduino</w:t>
            </w:r>
            <w:proofErr w:type="spellEnd"/>
            <w:r>
              <w:t xml:space="preserve"> getest met meneer van Gemert</w:t>
            </w:r>
          </w:p>
        </w:tc>
        <w:tc>
          <w:tcPr>
            <w:tcW w:w="2568" w:type="dxa"/>
          </w:tcPr>
          <w:p w14:paraId="32F4A611" w14:textId="77777777" w:rsidR="00070B34" w:rsidRDefault="00070B34" w:rsidP="0012259A">
            <w:r>
              <w:t>3</w:t>
            </w:r>
          </w:p>
        </w:tc>
        <w:tc>
          <w:tcPr>
            <w:tcW w:w="2256" w:type="dxa"/>
          </w:tcPr>
          <w:p w14:paraId="6E93A2DB" w14:textId="77777777" w:rsidR="00070B34" w:rsidRDefault="00070B34" w:rsidP="0012259A">
            <w:r>
              <w:t>Finn</w:t>
            </w:r>
          </w:p>
        </w:tc>
      </w:tr>
      <w:tr w:rsidR="00070B34" w14:paraId="1DAAB082" w14:textId="77777777" w:rsidTr="008E4747">
        <w:trPr>
          <w:trHeight w:val="1038"/>
        </w:trPr>
        <w:tc>
          <w:tcPr>
            <w:tcW w:w="1965" w:type="dxa"/>
          </w:tcPr>
          <w:p w14:paraId="71B31F20" w14:textId="77777777" w:rsidR="00070B34" w:rsidRDefault="00070B34" w:rsidP="0012259A">
            <w:r>
              <w:t>14-6</w:t>
            </w:r>
          </w:p>
        </w:tc>
        <w:tc>
          <w:tcPr>
            <w:tcW w:w="2218" w:type="dxa"/>
          </w:tcPr>
          <w:p w14:paraId="7FBE011D" w14:textId="77777777" w:rsidR="00070B34" w:rsidRDefault="00070B34" w:rsidP="0012259A">
            <w:r>
              <w:t xml:space="preserve">Iedereen verder met eigen taken, verdeeld; </w:t>
            </w:r>
            <w:proofErr w:type="spellStart"/>
            <w:r>
              <w:t>Yolijn</w:t>
            </w:r>
            <w:proofErr w:type="spellEnd"/>
            <w:r>
              <w:t xml:space="preserve"> Femke CSS, Elise, </w:t>
            </w:r>
            <w:proofErr w:type="spellStart"/>
            <w:r>
              <w:t>php</w:t>
            </w:r>
            <w:proofErr w:type="spellEnd"/>
            <w:r>
              <w:t>, Finn NFC</w:t>
            </w:r>
          </w:p>
        </w:tc>
        <w:tc>
          <w:tcPr>
            <w:tcW w:w="2568" w:type="dxa"/>
          </w:tcPr>
          <w:p w14:paraId="373DA45B" w14:textId="77777777" w:rsidR="00070B34" w:rsidRDefault="00070B34" w:rsidP="0012259A">
            <w:r>
              <w:t>5</w:t>
            </w:r>
          </w:p>
        </w:tc>
        <w:tc>
          <w:tcPr>
            <w:tcW w:w="2256" w:type="dxa"/>
          </w:tcPr>
          <w:p w14:paraId="52D70369" w14:textId="77777777" w:rsidR="00070B34" w:rsidRDefault="00070B34" w:rsidP="0012259A">
            <w:r>
              <w:t>Zie kolom2</w:t>
            </w:r>
          </w:p>
        </w:tc>
      </w:tr>
      <w:tr w:rsidR="00070B34" w14:paraId="057572E8" w14:textId="77777777" w:rsidTr="008E4747">
        <w:trPr>
          <w:trHeight w:val="513"/>
        </w:trPr>
        <w:tc>
          <w:tcPr>
            <w:tcW w:w="1965" w:type="dxa"/>
          </w:tcPr>
          <w:p w14:paraId="38422B24" w14:textId="77777777" w:rsidR="00070B34" w:rsidRDefault="00070B34" w:rsidP="0012259A">
            <w:r>
              <w:t>15-6</w:t>
            </w:r>
          </w:p>
        </w:tc>
        <w:tc>
          <w:tcPr>
            <w:tcW w:w="2218" w:type="dxa"/>
          </w:tcPr>
          <w:p w14:paraId="5D7DDB98" w14:textId="77777777" w:rsidR="00070B34" w:rsidRDefault="00070B34" w:rsidP="0012259A">
            <w:r>
              <w:t xml:space="preserve">Groepsfoto gemaakt, voor op de posters, </w:t>
            </w:r>
            <w:r>
              <w:lastRenderedPageBreak/>
              <w:t xml:space="preserve">dingen gedeeld via GitHub </w:t>
            </w:r>
          </w:p>
        </w:tc>
        <w:tc>
          <w:tcPr>
            <w:tcW w:w="2568" w:type="dxa"/>
          </w:tcPr>
          <w:p w14:paraId="405E360D" w14:textId="77777777" w:rsidR="00070B34" w:rsidRDefault="00070B34" w:rsidP="0012259A">
            <w:r>
              <w:lastRenderedPageBreak/>
              <w:t>2</w:t>
            </w:r>
          </w:p>
        </w:tc>
        <w:tc>
          <w:tcPr>
            <w:tcW w:w="2256" w:type="dxa"/>
          </w:tcPr>
          <w:p w14:paraId="794C76C6" w14:textId="77777777" w:rsidR="00070B34" w:rsidRDefault="00070B34" w:rsidP="0012259A">
            <w:r>
              <w:t>Hele groep</w:t>
            </w:r>
          </w:p>
        </w:tc>
      </w:tr>
      <w:tr w:rsidR="00070B34" w:rsidRPr="00070B34" w14:paraId="1C85A0DB" w14:textId="77777777" w:rsidTr="008E4747">
        <w:trPr>
          <w:trHeight w:val="1562"/>
        </w:trPr>
        <w:tc>
          <w:tcPr>
            <w:tcW w:w="1965" w:type="dxa"/>
          </w:tcPr>
          <w:p w14:paraId="05C5F431" w14:textId="77777777" w:rsidR="00070B34" w:rsidRDefault="00070B34" w:rsidP="0012259A">
            <w:r>
              <w:t>16-6</w:t>
            </w:r>
          </w:p>
        </w:tc>
        <w:tc>
          <w:tcPr>
            <w:tcW w:w="2218" w:type="dxa"/>
          </w:tcPr>
          <w:p w14:paraId="1635C156" w14:textId="77777777" w:rsidR="00070B34" w:rsidRDefault="00070B34" w:rsidP="0012259A">
            <w:r>
              <w:t xml:space="preserve">Een slider gemaakt voor </w:t>
            </w:r>
            <w:proofErr w:type="spellStart"/>
            <w:r>
              <w:t>HomePage</w:t>
            </w:r>
            <w:proofErr w:type="spellEnd"/>
            <w:r>
              <w:t>, verder met database vullen. Op de website een card gemaakt met “meer info” button.</w:t>
            </w:r>
          </w:p>
        </w:tc>
        <w:tc>
          <w:tcPr>
            <w:tcW w:w="2568" w:type="dxa"/>
          </w:tcPr>
          <w:p w14:paraId="2746C94D" w14:textId="77777777" w:rsidR="00070B34" w:rsidRDefault="00070B34" w:rsidP="0012259A">
            <w:r>
              <w:t>5</w:t>
            </w:r>
          </w:p>
        </w:tc>
        <w:tc>
          <w:tcPr>
            <w:tcW w:w="2256" w:type="dxa"/>
          </w:tcPr>
          <w:p w14:paraId="61A54645" w14:textId="77777777" w:rsidR="00070B34" w:rsidRPr="00070B34" w:rsidRDefault="00070B34" w:rsidP="0012259A">
            <w:pPr>
              <w:rPr>
                <w:lang w:val="en-AU"/>
              </w:rPr>
            </w:pPr>
            <w:r w:rsidRPr="00070B34">
              <w:rPr>
                <w:lang w:val="en-AU"/>
              </w:rPr>
              <w:t>`</w:t>
            </w:r>
            <w:proofErr w:type="spellStart"/>
            <w:r w:rsidRPr="00070B34">
              <w:rPr>
                <w:lang w:val="en-AU"/>
              </w:rPr>
              <w:t>Meryem</w:t>
            </w:r>
            <w:proofErr w:type="spellEnd"/>
            <w:r w:rsidRPr="00070B34">
              <w:rPr>
                <w:lang w:val="en-AU"/>
              </w:rPr>
              <w:t xml:space="preserve">, Femke, Finn, Elise, </w:t>
            </w:r>
            <w:proofErr w:type="spellStart"/>
            <w:r w:rsidRPr="00070B34">
              <w:rPr>
                <w:lang w:val="en-AU"/>
              </w:rPr>
              <w:t>Y</w:t>
            </w:r>
            <w:r>
              <w:rPr>
                <w:lang w:val="en-AU"/>
              </w:rPr>
              <w:t>olijn</w:t>
            </w:r>
            <w:proofErr w:type="spellEnd"/>
          </w:p>
        </w:tc>
      </w:tr>
      <w:tr w:rsidR="00070B34" w14:paraId="29D53D6E" w14:textId="77777777" w:rsidTr="008E4747">
        <w:trPr>
          <w:trHeight w:val="1562"/>
        </w:trPr>
        <w:tc>
          <w:tcPr>
            <w:tcW w:w="1965" w:type="dxa"/>
          </w:tcPr>
          <w:p w14:paraId="4D78B897" w14:textId="77777777" w:rsidR="00070B34" w:rsidRDefault="00070B34" w:rsidP="0012259A">
            <w:r>
              <w:t>17-6</w:t>
            </w:r>
          </w:p>
        </w:tc>
        <w:tc>
          <w:tcPr>
            <w:tcW w:w="2218" w:type="dxa"/>
          </w:tcPr>
          <w:p w14:paraId="2B4E5A30" w14:textId="77777777" w:rsidR="00070B34" w:rsidRDefault="00070B34" w:rsidP="0012259A">
            <w:r>
              <w:t>PHP connecties en database informatie gemaakt. Technische poster afgemaakt. Fancy poster nog niet klaar wel begonnen.</w:t>
            </w:r>
          </w:p>
        </w:tc>
        <w:tc>
          <w:tcPr>
            <w:tcW w:w="2568" w:type="dxa"/>
          </w:tcPr>
          <w:p w14:paraId="77E6BB66" w14:textId="7928D65F" w:rsidR="00070B34" w:rsidRDefault="008E4747" w:rsidP="0012259A">
            <w:r>
              <w:t>4</w:t>
            </w:r>
          </w:p>
        </w:tc>
        <w:tc>
          <w:tcPr>
            <w:tcW w:w="2256" w:type="dxa"/>
          </w:tcPr>
          <w:p w14:paraId="69B041B2" w14:textId="77777777" w:rsidR="00070B34" w:rsidRDefault="00070B34" w:rsidP="0012259A">
            <w:proofErr w:type="spellStart"/>
            <w:r>
              <w:t>Yolijn</w:t>
            </w:r>
            <w:proofErr w:type="spellEnd"/>
            <w:r>
              <w:t xml:space="preserve">, Femke, Elise, </w:t>
            </w:r>
            <w:proofErr w:type="spellStart"/>
            <w:r>
              <w:t>Meryem</w:t>
            </w:r>
            <w:proofErr w:type="spellEnd"/>
            <w:r>
              <w:t>, Finn</w:t>
            </w:r>
          </w:p>
        </w:tc>
      </w:tr>
      <w:tr w:rsidR="00070B34" w14:paraId="09DF153C" w14:textId="77777777" w:rsidTr="008E4747">
        <w:trPr>
          <w:trHeight w:val="2869"/>
        </w:trPr>
        <w:tc>
          <w:tcPr>
            <w:tcW w:w="1965" w:type="dxa"/>
          </w:tcPr>
          <w:p w14:paraId="74A270C9" w14:textId="77777777" w:rsidR="00070B34" w:rsidRDefault="00070B34" w:rsidP="0012259A">
            <w:r>
              <w:t>18-6</w:t>
            </w:r>
          </w:p>
        </w:tc>
        <w:tc>
          <w:tcPr>
            <w:tcW w:w="2218" w:type="dxa"/>
          </w:tcPr>
          <w:p w14:paraId="16CDC855" w14:textId="77777777" w:rsidR="00070B34" w:rsidRDefault="00070B34" w:rsidP="0012259A">
            <w:r>
              <w:t xml:space="preserve">Geprobeerd om alle info op specifieke laptop(s) te krijgen zodat alle informatie 1 geheel word, niet gelukt, 22-6 mee verder. Elise weer </w:t>
            </w:r>
            <w:proofErr w:type="spellStart"/>
            <w:r>
              <w:t>verdergewerkt</w:t>
            </w:r>
            <w:proofErr w:type="spellEnd"/>
            <w:r>
              <w:t xml:space="preserve"> aan de database, Finn met de NFC reader</w:t>
            </w:r>
          </w:p>
          <w:p w14:paraId="6F8B1B59" w14:textId="77777777" w:rsidR="00070B34" w:rsidRDefault="00070B34" w:rsidP="0012259A"/>
        </w:tc>
        <w:tc>
          <w:tcPr>
            <w:tcW w:w="2568" w:type="dxa"/>
          </w:tcPr>
          <w:p w14:paraId="46A5278F" w14:textId="329AD6A2" w:rsidR="00070B34" w:rsidRDefault="008E4747" w:rsidP="0012259A">
            <w:r>
              <w:t>5</w:t>
            </w:r>
          </w:p>
        </w:tc>
        <w:tc>
          <w:tcPr>
            <w:tcW w:w="2256" w:type="dxa"/>
          </w:tcPr>
          <w:p w14:paraId="48EB6719" w14:textId="77777777" w:rsidR="00070B34" w:rsidRDefault="00070B34" w:rsidP="0012259A">
            <w:proofErr w:type="spellStart"/>
            <w:r>
              <w:t>Finn,Elise,Femke,Yolijn</w:t>
            </w:r>
            <w:proofErr w:type="spellEnd"/>
          </w:p>
        </w:tc>
      </w:tr>
      <w:tr w:rsidR="008E4747" w14:paraId="62FBB65B" w14:textId="77777777" w:rsidTr="008E4747">
        <w:trPr>
          <w:trHeight w:val="2869"/>
        </w:trPr>
        <w:tc>
          <w:tcPr>
            <w:tcW w:w="1965" w:type="dxa"/>
          </w:tcPr>
          <w:p w14:paraId="059DA3DC" w14:textId="7E0DAF2D" w:rsidR="008E4747" w:rsidRDefault="008E4747" w:rsidP="0012259A">
            <w:r>
              <w:t>21-6</w:t>
            </w:r>
          </w:p>
        </w:tc>
        <w:tc>
          <w:tcPr>
            <w:tcW w:w="2218" w:type="dxa"/>
          </w:tcPr>
          <w:p w14:paraId="0BA3DC08" w14:textId="132E0F8E" w:rsidR="008E4747" w:rsidRDefault="008E4747" w:rsidP="0012259A">
            <w:r>
              <w:t>Technische + Fancy poster ingeleverd. Realisatielogboek bijgewerkt.</w:t>
            </w:r>
          </w:p>
        </w:tc>
        <w:tc>
          <w:tcPr>
            <w:tcW w:w="2568" w:type="dxa"/>
          </w:tcPr>
          <w:p w14:paraId="283CDFB9" w14:textId="57354B69" w:rsidR="008E4747" w:rsidRDefault="008E4747" w:rsidP="0012259A">
            <w:r>
              <w:t>3</w:t>
            </w:r>
          </w:p>
        </w:tc>
        <w:tc>
          <w:tcPr>
            <w:tcW w:w="2256" w:type="dxa"/>
          </w:tcPr>
          <w:p w14:paraId="425F7441" w14:textId="0D36A700" w:rsidR="008E4747" w:rsidRDefault="008E4747" w:rsidP="0012259A">
            <w:proofErr w:type="spellStart"/>
            <w:r>
              <w:t>Yolijn</w:t>
            </w:r>
            <w:proofErr w:type="spellEnd"/>
            <w:r>
              <w:t xml:space="preserve"> Femke </w:t>
            </w:r>
            <w:proofErr w:type="spellStart"/>
            <w:r>
              <w:t>Meryem</w:t>
            </w:r>
            <w:proofErr w:type="spellEnd"/>
          </w:p>
        </w:tc>
      </w:tr>
    </w:tbl>
    <w:p w14:paraId="30223F74" w14:textId="77777777" w:rsidR="00070B34" w:rsidRPr="00070B34" w:rsidRDefault="00070B34" w:rsidP="00070B34"/>
    <w:p w14:paraId="36B480E4" w14:textId="04B15BB5" w:rsidR="00DC37DF" w:rsidRDefault="00DC37DF" w:rsidP="00DC37DF">
      <w:pPr>
        <w:pStyle w:val="Heading1"/>
      </w:pPr>
      <w:bookmarkStart w:id="7" w:name="_Toc29287434"/>
      <w:r>
        <w:t>Wijzigingen ten opzichte van FO en TO</w:t>
      </w:r>
      <w:bookmarkEnd w:id="7"/>
    </w:p>
    <w:p w14:paraId="2317E4C8" w14:textId="4E884452" w:rsidR="008E4747" w:rsidRPr="008E4747" w:rsidRDefault="008E4747" w:rsidP="008E4747">
      <w:r>
        <w:t>Er is vooral te zien dat ieder zijn eigen ding heeft voortgezet, en hebben eigenlijk, tot nu toe niet veel hoeven afwijken van de deadlines.</w:t>
      </w:r>
    </w:p>
    <w:p w14:paraId="2AE3531D" w14:textId="77777777" w:rsidR="00DC37DF" w:rsidRPr="00DC37DF" w:rsidRDefault="00DC37DF" w:rsidP="00DC37DF">
      <w:pPr>
        <w:pStyle w:val="Heading1"/>
      </w:pPr>
      <w:bookmarkStart w:id="8" w:name="_Toc29287435"/>
      <w:r>
        <w:t>Realisatielog</w:t>
      </w:r>
      <w:bookmarkEnd w:id="8"/>
    </w:p>
    <w:p w14:paraId="6BD7260D" w14:textId="4B85D5F1" w:rsidR="00DC10FC" w:rsidRDefault="008E4747" w:rsidP="002A56EA">
      <w:r>
        <w:t>We hebben ongeveer de gemiddelde tijd gedaan over de onderwerpen, onze verwachtingen klopte wel.</w:t>
      </w:r>
    </w:p>
    <w:p w14:paraId="5F83370E" w14:textId="47E3F4E5" w:rsidR="008200B4" w:rsidRDefault="008200B4" w:rsidP="002A56EA"/>
    <w:p w14:paraId="0F36C2BF" w14:textId="42D9CCCA" w:rsidR="008200B4" w:rsidRDefault="008200B4" w:rsidP="002A56EA"/>
    <w:p w14:paraId="38922C16" w14:textId="5AB22580" w:rsidR="008200B4" w:rsidRDefault="008200B4" w:rsidP="002A56EA"/>
    <w:p w14:paraId="7F5593B6" w14:textId="1110A2C2" w:rsidR="008200B4" w:rsidRDefault="008200B4" w:rsidP="002A56EA"/>
    <w:p w14:paraId="4640A6D8" w14:textId="394D996A" w:rsidR="008200B4" w:rsidRDefault="008200B4" w:rsidP="002A56EA"/>
    <w:p w14:paraId="71035564" w14:textId="27EFCE06" w:rsidR="008200B4" w:rsidRDefault="008200B4" w:rsidP="002A56EA"/>
    <w:p w14:paraId="35BF76D9" w14:textId="0D3F454B" w:rsidR="008200B4" w:rsidRDefault="008200B4" w:rsidP="002A56EA"/>
    <w:p w14:paraId="4F51F548" w14:textId="163BBD5A" w:rsidR="008200B4" w:rsidRDefault="008200B4" w:rsidP="002A56EA"/>
    <w:p w14:paraId="0CDBD248" w14:textId="681ECA8D" w:rsidR="008200B4" w:rsidRDefault="008200B4" w:rsidP="002A56EA"/>
    <w:p w14:paraId="004D7E7C" w14:textId="37FA06CE" w:rsidR="008200B4" w:rsidRDefault="008200B4" w:rsidP="002A56EA"/>
    <w:p w14:paraId="0DE3E9AD" w14:textId="7B8855BB" w:rsidR="008200B4" w:rsidRDefault="008200B4" w:rsidP="002A56EA"/>
    <w:p w14:paraId="384DD681" w14:textId="1D2AD82D" w:rsidR="008200B4" w:rsidRDefault="008200B4" w:rsidP="002A56EA"/>
    <w:p w14:paraId="0FB3EA80" w14:textId="0437F42A" w:rsidR="008200B4" w:rsidRDefault="008200B4" w:rsidP="002A56EA"/>
    <w:p w14:paraId="719EA38E" w14:textId="6DF5768B" w:rsidR="008200B4" w:rsidRDefault="008200B4" w:rsidP="002A56EA"/>
    <w:p w14:paraId="7CD1AB5A" w14:textId="12A79B73" w:rsidR="008200B4" w:rsidRDefault="008200B4" w:rsidP="002A56EA"/>
    <w:p w14:paraId="43035914" w14:textId="727D26FC" w:rsidR="008200B4" w:rsidRDefault="008200B4" w:rsidP="002A56EA"/>
    <w:p w14:paraId="464D7FC4" w14:textId="77777777" w:rsidR="008200B4" w:rsidRPr="0093389B" w:rsidRDefault="008200B4" w:rsidP="002A56EA"/>
    <w:sectPr w:rsidR="008200B4" w:rsidRPr="0093389B" w:rsidSect="00A974AD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ED7CC" w14:textId="77777777" w:rsidR="001B5D59" w:rsidRDefault="001B5D59" w:rsidP="008A2B7E">
      <w:pPr>
        <w:spacing w:after="0" w:line="240" w:lineRule="auto"/>
      </w:pPr>
      <w:r>
        <w:separator/>
      </w:r>
    </w:p>
  </w:endnote>
  <w:endnote w:type="continuationSeparator" w:id="0">
    <w:p w14:paraId="754405F0" w14:textId="77777777" w:rsidR="001B5D59" w:rsidRDefault="001B5D59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FB72" w14:textId="77777777" w:rsidR="008A2B7E" w:rsidRPr="00980A93" w:rsidRDefault="001B5D59" w:rsidP="00980A93">
    <w:pPr>
      <w:pStyle w:val="Footer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980A93">
          <w:rPr>
            <w:sz w:val="16"/>
            <w:szCs w:val="16"/>
          </w:rPr>
          <w:t>© Stichting Praktijkleren</w:t>
        </w:r>
        <w:r w:rsidR="00980A93">
          <w:rPr>
            <w:sz w:val="16"/>
            <w:szCs w:val="16"/>
          </w:rPr>
          <w:tab/>
          <w:t>Realisatielogboek</w:t>
        </w:r>
        <w:r w:rsidR="00980A93">
          <w:rPr>
            <w:sz w:val="16"/>
            <w:szCs w:val="16"/>
          </w:rPr>
          <w:tab/>
        </w:r>
        <w:r w:rsidR="00980A93">
          <w:rPr>
            <w:sz w:val="16"/>
            <w:szCs w:val="16"/>
          </w:rPr>
          <w:tab/>
          <w:t>AMO_AO16</w:t>
        </w:r>
        <w:r w:rsidR="00980A93">
          <w:rPr>
            <w:sz w:val="16"/>
            <w:szCs w:val="16"/>
          </w:rPr>
          <w:noBreakHyphen/>
          <w:t>PvB_B1</w:t>
        </w:r>
        <w:r w:rsidR="00980A93">
          <w:rPr>
            <w:sz w:val="16"/>
            <w:szCs w:val="16"/>
          </w:rPr>
          <w:noBreakHyphen/>
          <w:t>K1_1V1</w:t>
        </w:r>
        <w:r w:rsidR="00980A93">
          <w:rPr>
            <w:sz w:val="16"/>
            <w:szCs w:val="16"/>
          </w:rPr>
          <w:tab/>
        </w:r>
        <w:r w:rsidR="00980A93">
          <w:rPr>
            <w:bCs/>
            <w:sz w:val="16"/>
            <w:szCs w:val="16"/>
          </w:rPr>
          <w:fldChar w:fldCharType="begin"/>
        </w:r>
        <w:r w:rsidR="00980A93">
          <w:rPr>
            <w:bCs/>
            <w:sz w:val="16"/>
            <w:szCs w:val="16"/>
          </w:rPr>
          <w:instrText>PAGE</w:instrText>
        </w:r>
        <w:r w:rsidR="00980A93">
          <w:rPr>
            <w:bCs/>
            <w:sz w:val="16"/>
            <w:szCs w:val="16"/>
          </w:rPr>
          <w:fldChar w:fldCharType="separate"/>
        </w:r>
        <w:r w:rsidR="00175C6D">
          <w:rPr>
            <w:bCs/>
            <w:noProof/>
            <w:sz w:val="16"/>
            <w:szCs w:val="16"/>
          </w:rPr>
          <w:t>4</w:t>
        </w:r>
        <w:r w:rsidR="00980A93">
          <w:rPr>
            <w:bCs/>
            <w:sz w:val="16"/>
            <w:szCs w:val="16"/>
          </w:rPr>
          <w:fldChar w:fldCharType="end"/>
        </w:r>
        <w:r w:rsidR="00980A93">
          <w:rPr>
            <w:sz w:val="16"/>
            <w:szCs w:val="16"/>
          </w:rPr>
          <w:t>/</w:t>
        </w:r>
        <w:r w:rsidR="00980A93">
          <w:rPr>
            <w:bCs/>
            <w:sz w:val="16"/>
            <w:szCs w:val="16"/>
          </w:rPr>
          <w:fldChar w:fldCharType="begin"/>
        </w:r>
        <w:r w:rsidR="00980A93">
          <w:rPr>
            <w:bCs/>
            <w:sz w:val="16"/>
            <w:szCs w:val="16"/>
          </w:rPr>
          <w:instrText>NUMPAGES</w:instrText>
        </w:r>
        <w:r w:rsidR="00980A93">
          <w:rPr>
            <w:bCs/>
            <w:sz w:val="16"/>
            <w:szCs w:val="16"/>
          </w:rPr>
          <w:fldChar w:fldCharType="separate"/>
        </w:r>
        <w:r w:rsidR="00175C6D">
          <w:rPr>
            <w:bCs/>
            <w:noProof/>
            <w:sz w:val="16"/>
            <w:szCs w:val="16"/>
          </w:rPr>
          <w:t>4</w:t>
        </w:r>
        <w:r w:rsidR="00980A93">
          <w:rPr>
            <w:bCs/>
            <w:sz w:val="16"/>
            <w:szCs w:val="16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797B" w14:textId="77777777" w:rsidR="00E01469" w:rsidRDefault="009A2B41">
    <w:pPr>
      <w:pStyle w:val="Footer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350478A" wp14:editId="7CCC2FF0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2E411" w14:textId="77777777" w:rsidR="009A2B41" w:rsidRPr="009A2B41" w:rsidRDefault="009A2B41" w:rsidP="009A2B4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D77835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04B42DE1" w14:textId="77777777" w:rsidR="009A2B41" w:rsidRPr="009A2B41" w:rsidRDefault="009A2B41" w:rsidP="009A2B4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0478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FQvGvM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39C2E411" w14:textId="77777777" w:rsidR="009A2B41" w:rsidRPr="009A2B41" w:rsidRDefault="009A2B41" w:rsidP="009A2B4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D77835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04B42DE1" w14:textId="77777777" w:rsidR="009A2B41" w:rsidRPr="009A2B41" w:rsidRDefault="009A2B41" w:rsidP="009A2B4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4B44" w14:textId="77777777" w:rsidR="001B5D59" w:rsidRDefault="001B5D59" w:rsidP="008A2B7E">
      <w:pPr>
        <w:spacing w:after="0" w:line="240" w:lineRule="auto"/>
      </w:pPr>
      <w:r>
        <w:separator/>
      </w:r>
    </w:p>
  </w:footnote>
  <w:footnote w:type="continuationSeparator" w:id="0">
    <w:p w14:paraId="7547DF95" w14:textId="77777777" w:rsidR="001B5D59" w:rsidRDefault="001B5D59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4FE6" w14:textId="77777777" w:rsidR="00B11207" w:rsidRPr="00A974AD" w:rsidRDefault="00A974AD" w:rsidP="00A974A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267A8F3A" wp14:editId="4ABC72DD">
          <wp:simplePos x="0" y="0"/>
          <wp:positionH relativeFrom="margin">
            <wp:posOffset>3552825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582C"/>
    <w:multiLevelType w:val="hybridMultilevel"/>
    <w:tmpl w:val="CF4C1C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35"/>
    <w:rsid w:val="000170CE"/>
    <w:rsid w:val="0004495B"/>
    <w:rsid w:val="000521F3"/>
    <w:rsid w:val="000534B2"/>
    <w:rsid w:val="00054F7C"/>
    <w:rsid w:val="00070B34"/>
    <w:rsid w:val="000719E6"/>
    <w:rsid w:val="000C1E55"/>
    <w:rsid w:val="000E5DAC"/>
    <w:rsid w:val="0010454A"/>
    <w:rsid w:val="0012351B"/>
    <w:rsid w:val="001502A4"/>
    <w:rsid w:val="0015692D"/>
    <w:rsid w:val="00175C6D"/>
    <w:rsid w:val="00194B4C"/>
    <w:rsid w:val="001A79BC"/>
    <w:rsid w:val="001B5D59"/>
    <w:rsid w:val="001C5E44"/>
    <w:rsid w:val="001E45D8"/>
    <w:rsid w:val="002149D5"/>
    <w:rsid w:val="00221143"/>
    <w:rsid w:val="00233922"/>
    <w:rsid w:val="00287F7B"/>
    <w:rsid w:val="002A56EA"/>
    <w:rsid w:val="002C6CA9"/>
    <w:rsid w:val="00336A7E"/>
    <w:rsid w:val="00382452"/>
    <w:rsid w:val="003A2EE7"/>
    <w:rsid w:val="003D0335"/>
    <w:rsid w:val="003D74EA"/>
    <w:rsid w:val="003E1D29"/>
    <w:rsid w:val="00402590"/>
    <w:rsid w:val="00436361"/>
    <w:rsid w:val="00453A11"/>
    <w:rsid w:val="004617F6"/>
    <w:rsid w:val="00464DA2"/>
    <w:rsid w:val="0046597C"/>
    <w:rsid w:val="004669F7"/>
    <w:rsid w:val="00467C2A"/>
    <w:rsid w:val="00472F74"/>
    <w:rsid w:val="00491D11"/>
    <w:rsid w:val="004D1F25"/>
    <w:rsid w:val="00522B60"/>
    <w:rsid w:val="00530F5B"/>
    <w:rsid w:val="00577C71"/>
    <w:rsid w:val="0058383B"/>
    <w:rsid w:val="005A66D9"/>
    <w:rsid w:val="005D0910"/>
    <w:rsid w:val="006351D7"/>
    <w:rsid w:val="006642D3"/>
    <w:rsid w:val="00664B01"/>
    <w:rsid w:val="006924DE"/>
    <w:rsid w:val="0069447D"/>
    <w:rsid w:val="006A2A88"/>
    <w:rsid w:val="006C57E1"/>
    <w:rsid w:val="006F365B"/>
    <w:rsid w:val="00704456"/>
    <w:rsid w:val="0071476C"/>
    <w:rsid w:val="007408C1"/>
    <w:rsid w:val="00741E0E"/>
    <w:rsid w:val="0076561E"/>
    <w:rsid w:val="007657B8"/>
    <w:rsid w:val="00772501"/>
    <w:rsid w:val="007739E7"/>
    <w:rsid w:val="007C1CE4"/>
    <w:rsid w:val="007F4FA8"/>
    <w:rsid w:val="008200B4"/>
    <w:rsid w:val="00823E50"/>
    <w:rsid w:val="00835584"/>
    <w:rsid w:val="008478EC"/>
    <w:rsid w:val="0085287A"/>
    <w:rsid w:val="00887BB0"/>
    <w:rsid w:val="00896809"/>
    <w:rsid w:val="008A2B7E"/>
    <w:rsid w:val="008A796A"/>
    <w:rsid w:val="008D71BC"/>
    <w:rsid w:val="008E2D91"/>
    <w:rsid w:val="008E4747"/>
    <w:rsid w:val="009059A5"/>
    <w:rsid w:val="00907F82"/>
    <w:rsid w:val="00920E32"/>
    <w:rsid w:val="00925984"/>
    <w:rsid w:val="00931345"/>
    <w:rsid w:val="0093389B"/>
    <w:rsid w:val="009500EE"/>
    <w:rsid w:val="009737B0"/>
    <w:rsid w:val="00975127"/>
    <w:rsid w:val="00980A93"/>
    <w:rsid w:val="00996DDF"/>
    <w:rsid w:val="009A2B41"/>
    <w:rsid w:val="009B011E"/>
    <w:rsid w:val="009E553C"/>
    <w:rsid w:val="009F41A2"/>
    <w:rsid w:val="00A12187"/>
    <w:rsid w:val="00A342D6"/>
    <w:rsid w:val="00A50A4E"/>
    <w:rsid w:val="00A63FE5"/>
    <w:rsid w:val="00A963BC"/>
    <w:rsid w:val="00A96680"/>
    <w:rsid w:val="00A974AD"/>
    <w:rsid w:val="00AC0040"/>
    <w:rsid w:val="00AC7CA5"/>
    <w:rsid w:val="00AD0A54"/>
    <w:rsid w:val="00AD5369"/>
    <w:rsid w:val="00AE23A0"/>
    <w:rsid w:val="00AF55D5"/>
    <w:rsid w:val="00B11207"/>
    <w:rsid w:val="00B202A4"/>
    <w:rsid w:val="00B4325C"/>
    <w:rsid w:val="00B843E3"/>
    <w:rsid w:val="00BA3CC7"/>
    <w:rsid w:val="00BB5D6D"/>
    <w:rsid w:val="00BF1EEC"/>
    <w:rsid w:val="00C11737"/>
    <w:rsid w:val="00C27281"/>
    <w:rsid w:val="00C54405"/>
    <w:rsid w:val="00C6710D"/>
    <w:rsid w:val="00C73B29"/>
    <w:rsid w:val="00C75948"/>
    <w:rsid w:val="00C852B8"/>
    <w:rsid w:val="00CC440F"/>
    <w:rsid w:val="00CD31D4"/>
    <w:rsid w:val="00D50CEF"/>
    <w:rsid w:val="00D73541"/>
    <w:rsid w:val="00D73DBF"/>
    <w:rsid w:val="00D77835"/>
    <w:rsid w:val="00D84A64"/>
    <w:rsid w:val="00DB2E3B"/>
    <w:rsid w:val="00DC10FC"/>
    <w:rsid w:val="00DC2182"/>
    <w:rsid w:val="00DC37DF"/>
    <w:rsid w:val="00DF4D03"/>
    <w:rsid w:val="00E01469"/>
    <w:rsid w:val="00E0464C"/>
    <w:rsid w:val="00E13067"/>
    <w:rsid w:val="00E60B5D"/>
    <w:rsid w:val="00E72841"/>
    <w:rsid w:val="00E7326A"/>
    <w:rsid w:val="00E84A1F"/>
    <w:rsid w:val="00E87CAE"/>
    <w:rsid w:val="00EA0647"/>
    <w:rsid w:val="00EC7DE3"/>
    <w:rsid w:val="00ED3604"/>
    <w:rsid w:val="00EE40B7"/>
    <w:rsid w:val="00F9359B"/>
    <w:rsid w:val="00FA340A"/>
    <w:rsid w:val="00FD107C"/>
    <w:rsid w:val="00FD6E1D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41F22"/>
  <w15:chartTrackingRefBased/>
  <w15:docId w15:val="{CE1F8715-DFEC-4214-8840-9E98BAD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34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02590"/>
    <w:pPr>
      <w:spacing w:after="0"/>
    </w:pPr>
  </w:style>
  <w:style w:type="table" w:styleId="ListTable4">
    <w:name w:val="List Table 4"/>
    <w:basedOn w:val="TableNormal"/>
    <w:uiPriority w:val="49"/>
    <w:rsid w:val="007725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Normal"/>
    <w:link w:val="SPLinfoChar"/>
    <w:qFormat/>
    <w:rsid w:val="00A974AD"/>
    <w:rPr>
      <w:i/>
    </w:rPr>
  </w:style>
  <w:style w:type="character" w:customStyle="1" w:styleId="SPLinfoChar">
    <w:name w:val="SPL_info Char"/>
    <w:basedOn w:val="DefaultParagraphFont"/>
    <w:link w:val="SPLinfo"/>
    <w:rsid w:val="00A974A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IR80H0VY\B1-K2-W1_RD_Realisatie%20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EF590A279E42CE9F4FC9E9AC3E2E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0869F1-8F33-4D5D-BAD7-6C6B6BEAE052}"/>
      </w:docPartPr>
      <w:docPartBody>
        <w:p w:rsidR="00A3125E" w:rsidRDefault="00A3125E">
          <w:pPr>
            <w:pStyle w:val="88EF590A279E42CE9F4FC9E9AC3E2EDF"/>
          </w:pPr>
          <w:r w:rsidRPr="00AD536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DD0800E3E3C4F1E8325AF07C4770A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96AFFA-E09D-4B24-96BA-CFEDD9C2265D}"/>
      </w:docPartPr>
      <w:docPartBody>
        <w:p w:rsidR="00A3125E" w:rsidRDefault="00A3125E">
          <w:pPr>
            <w:pStyle w:val="9DD0800E3E3C4F1E8325AF07C4770A03"/>
          </w:pPr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BD250743B104B628A9C3792D97386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101508-39F0-4A08-9CC7-C74AD2BE8DD0}"/>
      </w:docPartPr>
      <w:docPartBody>
        <w:p w:rsidR="00A3125E" w:rsidRDefault="00A3125E">
          <w:pPr>
            <w:pStyle w:val="2BD250743B104B628A9C3792D97386CF"/>
          </w:pPr>
          <w:r w:rsidRPr="00AD0A54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19BCEE250174F0C8DF80C16F19054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F68BE3-993F-4CDF-8CDD-3B64F69ECA44}"/>
      </w:docPartPr>
      <w:docPartBody>
        <w:p w:rsidR="00A3125E" w:rsidRDefault="00A3125E">
          <w:pPr>
            <w:pStyle w:val="F19BCEE250174F0C8DF80C16F19054CE"/>
          </w:pPr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5E"/>
    <w:rsid w:val="00A3125E"/>
    <w:rsid w:val="00B0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EF590A279E42CE9F4FC9E9AC3E2EDF">
    <w:name w:val="88EF590A279E42CE9F4FC9E9AC3E2EDF"/>
  </w:style>
  <w:style w:type="paragraph" w:customStyle="1" w:styleId="9DD0800E3E3C4F1E8325AF07C4770A03">
    <w:name w:val="9DD0800E3E3C4F1E8325AF07C4770A03"/>
  </w:style>
  <w:style w:type="paragraph" w:customStyle="1" w:styleId="2BD250743B104B628A9C3792D97386CF">
    <w:name w:val="2BD250743B104B628A9C3792D97386CF"/>
  </w:style>
  <w:style w:type="paragraph" w:customStyle="1" w:styleId="F19BCEE250174F0C8DF80C16F19054CE">
    <w:name w:val="F19BCEE250174F0C8DF80C16F19054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0F00A-6EB6-47AB-9218-9EBFA5948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A4439F-5A4D-428D-905D-3F031A05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B1-K2-W1_RD_Realisatie Logboek.dotx</Template>
  <TotalTime>0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Femke Derks</cp:lastModifiedBy>
  <cp:revision>2</cp:revision>
  <cp:lastPrinted>2018-09-01T10:46:00Z</cp:lastPrinted>
  <dcterms:created xsi:type="dcterms:W3CDTF">2021-06-21T17:51:00Z</dcterms:created>
  <dcterms:modified xsi:type="dcterms:W3CDTF">2021-06-21T17:51:00Z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